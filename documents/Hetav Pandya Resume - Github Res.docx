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BD7F10" w14:paraId="79962ACA" w14:textId="77777777" w:rsidTr="007B570D">
        <w:trPr>
          <w:trHeight w:hRule="exact" w:val="156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3F369D2" w14:textId="77777777" w:rsidR="00692703" w:rsidRPr="00BD7F10" w:rsidRDefault="007917F0" w:rsidP="00913946">
            <w:pPr>
              <w:pStyle w:val="Title"/>
              <w:rPr>
                <w:sz w:val="22"/>
                <w:szCs w:val="22"/>
              </w:rPr>
            </w:pPr>
            <w:r w:rsidRPr="00BD7F10">
              <w:rPr>
                <w:sz w:val="22"/>
                <w:szCs w:val="22"/>
              </w:rPr>
              <w:t>Hetav</w:t>
            </w:r>
            <w:r w:rsidRPr="00BD7F10">
              <w:rPr>
                <w:rStyle w:val="IntenseEmphasis"/>
                <w:sz w:val="22"/>
                <w:szCs w:val="22"/>
              </w:rPr>
              <w:t xml:space="preserve"> Pandya</w:t>
            </w:r>
          </w:p>
          <w:p w14:paraId="0035AFB3" w14:textId="437361CD" w:rsidR="002E5844" w:rsidRDefault="0012068A" w:rsidP="007B570D">
            <w:pPr>
              <w:pStyle w:val="ContactInfoEmphasis"/>
              <w:contextualSpacing w:val="0"/>
              <w:rPr>
                <w:b w:val="0"/>
                <w:color w:val="595959" w:themeColor="text1" w:themeTint="A6"/>
              </w:rPr>
            </w:pPr>
            <w:r>
              <w:t>Toronto</w:t>
            </w:r>
            <w:r w:rsidR="007917F0" w:rsidRPr="00BD7F10">
              <w:t xml:space="preserve">, </w:t>
            </w:r>
            <w:r>
              <w:t>Canada</w:t>
            </w:r>
            <w:r w:rsidR="00692703" w:rsidRPr="00BD7F10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DF17BE15FB147D186C767B9889CDD7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D7F10">
                  <w:t>·</w:t>
                </w:r>
              </w:sdtContent>
            </w:sdt>
            <w:r w:rsidR="00692703" w:rsidRPr="00BD7F10">
              <w:t xml:space="preserve"> </w:t>
            </w:r>
            <w:r w:rsidR="00732819" w:rsidRPr="00BD7F10">
              <w:t xml:space="preserve">Ph: </w:t>
            </w:r>
            <w:r w:rsidR="00EE6EE6">
              <w:t>+919327019344</w:t>
            </w:r>
            <w:r w:rsidR="00492448" w:rsidRPr="00BD7F10">
              <w:t xml:space="preserve"> </w:t>
            </w:r>
            <w:sdt>
              <w:sdtPr>
                <w:alias w:val="Divider dot:"/>
                <w:tag w:val="Divider dot:"/>
                <w:id w:val="-1152988166"/>
                <w:placeholder>
                  <w:docPart w:val="20496D8E22B54CC0AB903ADA74E81832"/>
                </w:placeholder>
                <w:temporary/>
                <w:showingPlcHdr/>
                <w15:appearance w15:val="hidden"/>
              </w:sdtPr>
              <w:sdtContent>
                <w:r w:rsidR="00492448" w:rsidRPr="00BD7F10">
                  <w:t>·</w:t>
                </w:r>
              </w:sdtContent>
            </w:sdt>
            <w:r w:rsidR="00492448" w:rsidRPr="00BD7F10">
              <w:t xml:space="preserve"> </w:t>
            </w:r>
            <w:hyperlink r:id="rId8" w:history="1">
              <w:r w:rsidR="002E5844" w:rsidRPr="002E5844">
                <w:rPr>
                  <w:rStyle w:val="Hyperlink"/>
                  <w:bCs/>
                </w:rPr>
                <w:t>https://git</w:t>
              </w:r>
              <w:r w:rsidR="002E5844" w:rsidRPr="002E5844">
                <w:rPr>
                  <w:rStyle w:val="Hyperlink"/>
                  <w:bCs/>
                </w:rPr>
                <w:t>h</w:t>
              </w:r>
              <w:r w:rsidR="002E5844" w:rsidRPr="002E5844">
                <w:rPr>
                  <w:rStyle w:val="Hyperlink"/>
                  <w:bCs/>
                </w:rPr>
                <w:t>ub.com/pandyah5</w:t>
              </w:r>
            </w:hyperlink>
          </w:p>
          <w:p w14:paraId="3CFE0F1A" w14:textId="51A9F555" w:rsidR="007B570D" w:rsidRPr="007B570D" w:rsidRDefault="005A319D" w:rsidP="007B570D">
            <w:pPr>
              <w:pStyle w:val="ContactInfoEmphasis"/>
              <w:contextualSpacing w:val="0"/>
              <w:rPr>
                <w:color w:val="2C5C85" w:themeColor="hyperlink"/>
                <w:u w:val="single"/>
              </w:rPr>
            </w:pPr>
            <w:r w:rsidRPr="00BD7F10">
              <w:t>pandyahetav1@gmail.com</w:t>
            </w:r>
            <w:r w:rsidR="00692703" w:rsidRPr="00BD7F10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7F7776F9D5144D586A53289D677385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D7F10">
                  <w:t>·</w:t>
                </w:r>
              </w:sdtContent>
            </w:sdt>
            <w:r w:rsidR="00692703" w:rsidRPr="00BD7F10">
              <w:t xml:space="preserve"> </w:t>
            </w:r>
            <w:hyperlink r:id="rId9" w:history="1">
              <w:r w:rsidR="00CA207B" w:rsidRPr="00BD7F10">
                <w:rPr>
                  <w:rStyle w:val="Hyperlink"/>
                </w:rPr>
                <w:t>https://linkedIn.com/in/hetav-pandya</w:t>
              </w:r>
            </w:hyperlink>
          </w:p>
        </w:tc>
      </w:tr>
      <w:tr w:rsidR="009571D8" w:rsidRPr="00BD7F10" w14:paraId="5D876E2D" w14:textId="77777777" w:rsidTr="00692703">
        <w:tc>
          <w:tcPr>
            <w:tcW w:w="9360" w:type="dxa"/>
            <w:tcMar>
              <w:top w:w="432" w:type="dxa"/>
            </w:tcMar>
          </w:tcPr>
          <w:p w14:paraId="10F47921" w14:textId="77777777" w:rsidR="001755A8" w:rsidRPr="00BD7F10" w:rsidRDefault="000E798E" w:rsidP="00913946">
            <w:pPr>
              <w:contextualSpacing w:val="0"/>
            </w:pPr>
            <w:r w:rsidRPr="00BD7F10">
              <w:t>Date of Birth: 05 December 20</w:t>
            </w:r>
            <w:r w:rsidR="00213D35" w:rsidRPr="00BD7F10">
              <w:t>01</w:t>
            </w:r>
          </w:p>
          <w:p w14:paraId="21C6AA7E" w14:textId="4BDD07F6" w:rsidR="000E798E" w:rsidRPr="00BD7F10" w:rsidRDefault="000E798E" w:rsidP="00913946">
            <w:pPr>
              <w:contextualSpacing w:val="0"/>
            </w:pPr>
            <w:r w:rsidRPr="00BD7F10">
              <w:t xml:space="preserve">Languages </w:t>
            </w:r>
            <w:proofErr w:type="gramStart"/>
            <w:r w:rsidR="00E30A5D" w:rsidRPr="00BD7F10">
              <w:t>known</w:t>
            </w:r>
            <w:r w:rsidR="00E30A5D">
              <w:t>:</w:t>
            </w:r>
            <w:proofErr w:type="gramEnd"/>
            <w:r w:rsidR="009F0F22" w:rsidRPr="00BD7F10">
              <w:t xml:space="preserve"> </w:t>
            </w:r>
            <w:r w:rsidRPr="00BD7F10">
              <w:t>English, Hindi, Gujarati</w:t>
            </w:r>
          </w:p>
        </w:tc>
      </w:tr>
    </w:tbl>
    <w:sdt>
      <w:sdtPr>
        <w:rPr>
          <w:sz w:val="22"/>
          <w:szCs w:val="22"/>
        </w:rPr>
        <w:alias w:val="Education:"/>
        <w:tag w:val="Education:"/>
        <w:id w:val="-1908763273"/>
        <w:placeholder>
          <w:docPart w:val="DC52DA42B9EC4A9C9EF8513E8AE8FE5A"/>
        </w:placeholder>
        <w:temporary/>
        <w:showingPlcHdr/>
        <w15:appearance w15:val="hidden"/>
      </w:sdtPr>
      <w:sdtEndPr/>
      <w:sdtContent>
        <w:p w14:paraId="2F9A9C59" w14:textId="77777777" w:rsidR="00DA59AA" w:rsidRPr="00BD7F10" w:rsidRDefault="00DA59AA" w:rsidP="0097790C">
          <w:pPr>
            <w:pStyle w:val="Heading1"/>
            <w:rPr>
              <w:sz w:val="22"/>
              <w:szCs w:val="22"/>
            </w:rPr>
          </w:pPr>
          <w:r w:rsidRPr="00BD7F10">
            <w:rPr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BD7F10" w14:paraId="1065F8E7" w14:textId="77777777" w:rsidTr="00D66A52">
        <w:tc>
          <w:tcPr>
            <w:tcW w:w="9355" w:type="dxa"/>
          </w:tcPr>
          <w:p w14:paraId="596CE0AA" w14:textId="77777777" w:rsidR="001D0BF1" w:rsidRPr="00BD7F10" w:rsidRDefault="007917F0" w:rsidP="001D0BF1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BD7F10">
              <w:rPr>
                <w:szCs w:val="22"/>
              </w:rPr>
              <w:t>March</w:t>
            </w:r>
            <w:r w:rsidR="001D0BF1" w:rsidRPr="00BD7F10">
              <w:rPr>
                <w:szCs w:val="22"/>
              </w:rPr>
              <w:t xml:space="preserve"> </w:t>
            </w:r>
            <w:r w:rsidRPr="00BD7F10">
              <w:rPr>
                <w:szCs w:val="22"/>
              </w:rPr>
              <w:t>2017 – APRil 2019</w:t>
            </w:r>
          </w:p>
          <w:p w14:paraId="40F3CDE6" w14:textId="55CDA6CA" w:rsidR="001D0BF1" w:rsidRPr="00BD7F10" w:rsidRDefault="00C636DB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D7F10">
              <w:rPr>
                <w:sz w:val="22"/>
                <w:szCs w:val="22"/>
              </w:rPr>
              <w:t>High</w:t>
            </w:r>
            <w:r w:rsidR="007917F0" w:rsidRPr="00BD7F10">
              <w:rPr>
                <w:sz w:val="22"/>
                <w:szCs w:val="22"/>
              </w:rPr>
              <w:t xml:space="preserve"> school</w:t>
            </w:r>
            <w:r w:rsidR="001D0BF1" w:rsidRPr="00BD7F10">
              <w:rPr>
                <w:sz w:val="22"/>
                <w:szCs w:val="22"/>
              </w:rPr>
              <w:t xml:space="preserve">, </w:t>
            </w:r>
            <w:r w:rsidR="007917F0" w:rsidRPr="00BD7F10">
              <w:rPr>
                <w:rStyle w:val="SubtleReference"/>
                <w:sz w:val="22"/>
                <w:szCs w:val="22"/>
              </w:rPr>
              <w:t>The new tulip international school</w:t>
            </w:r>
            <w:r w:rsidR="008E3685" w:rsidRPr="00BD7F10">
              <w:rPr>
                <w:rStyle w:val="SubtleReference"/>
                <w:sz w:val="22"/>
                <w:szCs w:val="22"/>
              </w:rPr>
              <w:t>, India</w:t>
            </w:r>
          </w:p>
          <w:p w14:paraId="642EB8DC" w14:textId="3EA80010" w:rsidR="007538DC" w:rsidRPr="00BD7F10" w:rsidRDefault="0055521D" w:rsidP="007538DC">
            <w:pPr>
              <w:contextualSpacing w:val="0"/>
            </w:pPr>
            <w:r w:rsidRPr="00BD7F10">
              <w:t>Completed</w:t>
            </w:r>
            <w:r w:rsidR="007917F0" w:rsidRPr="00BD7F10">
              <w:t xml:space="preserve"> my </w:t>
            </w:r>
            <w:r w:rsidR="00213D35" w:rsidRPr="00BD7F10">
              <w:t>senior year i</w:t>
            </w:r>
            <w:r w:rsidR="007917F0" w:rsidRPr="00BD7F10">
              <w:t>n</w:t>
            </w:r>
            <w:r w:rsidR="00213D35" w:rsidRPr="00BD7F10">
              <w:t xml:space="preserve"> high school</w:t>
            </w:r>
            <w:r w:rsidR="007917F0" w:rsidRPr="00BD7F10">
              <w:t xml:space="preserve"> with mathematics, physics and chemistry being my core subjects. </w:t>
            </w:r>
            <w:r w:rsidR="009D650C" w:rsidRPr="00BD7F10">
              <w:t>My</w:t>
            </w:r>
            <w:r w:rsidR="007917F0" w:rsidRPr="00BD7F10">
              <w:t xml:space="preserve"> final score for </w:t>
            </w:r>
            <w:r w:rsidR="009D650C" w:rsidRPr="00BD7F10">
              <w:t xml:space="preserve">all </w:t>
            </w:r>
            <w:r w:rsidR="00213D35" w:rsidRPr="00BD7F10">
              <w:t>my</w:t>
            </w:r>
            <w:r w:rsidR="007917F0" w:rsidRPr="00BD7F10">
              <w:t xml:space="preserve"> subjects </w:t>
            </w:r>
            <w:r w:rsidR="00EA5429" w:rsidRPr="00BD7F10">
              <w:t>is</w:t>
            </w:r>
            <w:r w:rsidR="007917F0" w:rsidRPr="00BD7F10">
              <w:t xml:space="preserve"> as follows:</w:t>
            </w:r>
          </w:p>
          <w:p w14:paraId="6F76B49F" w14:textId="77777777" w:rsidR="009D650C" w:rsidRPr="00BD7F10" w:rsidRDefault="009D650C" w:rsidP="007538DC">
            <w:pPr>
              <w:contextualSpacing w:val="0"/>
            </w:pPr>
          </w:p>
          <w:p w14:paraId="37FC3CC3" w14:textId="77777777" w:rsidR="007917F0" w:rsidRPr="00BD7F10" w:rsidRDefault="007917F0" w:rsidP="007917F0">
            <w:pPr>
              <w:pStyle w:val="ListParagraph"/>
              <w:numPr>
                <w:ilvl w:val="0"/>
                <w:numId w:val="14"/>
              </w:numPr>
            </w:pPr>
            <w:r w:rsidRPr="00BD7F10">
              <w:t xml:space="preserve">Chemistry – 100/100                                  </w:t>
            </w:r>
          </w:p>
          <w:p w14:paraId="62B3C833" w14:textId="77777777" w:rsidR="007917F0" w:rsidRPr="00BD7F10" w:rsidRDefault="007917F0" w:rsidP="007917F0">
            <w:pPr>
              <w:pStyle w:val="ListParagraph"/>
              <w:numPr>
                <w:ilvl w:val="0"/>
                <w:numId w:val="14"/>
              </w:numPr>
            </w:pPr>
            <w:r w:rsidRPr="00BD7F10">
              <w:t>Mathematics – 99/100</w:t>
            </w:r>
          </w:p>
          <w:p w14:paraId="261431AF" w14:textId="77777777" w:rsidR="007917F0" w:rsidRPr="00BD7F10" w:rsidRDefault="007917F0" w:rsidP="009D650C">
            <w:pPr>
              <w:pStyle w:val="ListParagraph"/>
              <w:numPr>
                <w:ilvl w:val="0"/>
                <w:numId w:val="14"/>
              </w:numPr>
            </w:pPr>
            <w:r w:rsidRPr="00BD7F10">
              <w:t>Physics – 99/100</w:t>
            </w:r>
          </w:p>
          <w:p w14:paraId="6FC2C24A" w14:textId="77777777" w:rsidR="009D650C" w:rsidRPr="00BD7F10" w:rsidRDefault="009D650C" w:rsidP="009D650C">
            <w:pPr>
              <w:pStyle w:val="ListParagraph"/>
              <w:numPr>
                <w:ilvl w:val="0"/>
                <w:numId w:val="14"/>
              </w:numPr>
            </w:pPr>
            <w:r w:rsidRPr="00BD7F10">
              <w:t>English – 93/100</w:t>
            </w:r>
          </w:p>
          <w:p w14:paraId="4C08BA0E" w14:textId="5655B60D" w:rsidR="009D650C" w:rsidRDefault="009D650C" w:rsidP="00B113DA">
            <w:pPr>
              <w:pStyle w:val="ListParagraph"/>
              <w:numPr>
                <w:ilvl w:val="0"/>
                <w:numId w:val="14"/>
              </w:numPr>
            </w:pPr>
            <w:r w:rsidRPr="00BD7F10">
              <w:t xml:space="preserve">Physical </w:t>
            </w:r>
            <w:r w:rsidR="00213D35" w:rsidRPr="00BD7F10">
              <w:t>E</w:t>
            </w:r>
            <w:r w:rsidRPr="00BD7F10">
              <w:t>ducation – 100/100</w:t>
            </w:r>
          </w:p>
          <w:p w14:paraId="313604CA" w14:textId="77777777" w:rsidR="00F53C7D" w:rsidRPr="00BD7F10" w:rsidRDefault="00F53C7D" w:rsidP="00F53C7D">
            <w:pPr>
              <w:pStyle w:val="ListParagraph"/>
            </w:pPr>
          </w:p>
          <w:p w14:paraId="05D67C2A" w14:textId="686015E3" w:rsidR="009D650C" w:rsidRPr="00BD7F10" w:rsidRDefault="004E1C62" w:rsidP="000259B4">
            <w:r w:rsidRPr="00BD7F10">
              <w:t>Awarded</w:t>
            </w:r>
            <w:r w:rsidR="009D650C" w:rsidRPr="00BD7F10">
              <w:t xml:space="preserve"> with the “</w:t>
            </w:r>
            <w:r w:rsidR="00732819" w:rsidRPr="00BD7F10">
              <w:t>S</w:t>
            </w:r>
            <w:r w:rsidR="009D650C" w:rsidRPr="00BD7F10">
              <w:t xml:space="preserve">tudent of the </w:t>
            </w:r>
            <w:r w:rsidR="00213D35" w:rsidRPr="00BD7F10">
              <w:t>Y</w:t>
            </w:r>
            <w:r w:rsidR="009D650C" w:rsidRPr="00BD7F10">
              <w:t xml:space="preserve">ear” trophy for securing the first rank in my state </w:t>
            </w:r>
            <w:r w:rsidR="00213D35" w:rsidRPr="00BD7F10">
              <w:t>(</w:t>
            </w:r>
            <w:r w:rsidR="009D650C" w:rsidRPr="00BD7F10">
              <w:t>Gujarat</w:t>
            </w:r>
            <w:r w:rsidR="00213D35" w:rsidRPr="00BD7F10">
              <w:t>)</w:t>
            </w:r>
            <w:r w:rsidR="009D650C" w:rsidRPr="00BD7F10">
              <w:t xml:space="preserve"> </w:t>
            </w:r>
            <w:r w:rsidR="00CD584C">
              <w:t xml:space="preserve">in </w:t>
            </w:r>
            <w:r w:rsidR="00CD584C" w:rsidRPr="00CD584C">
              <w:t>AISSCE (All </w:t>
            </w:r>
            <w:hyperlink r:id="rId10" w:tooltip="India" w:history="1">
              <w:r w:rsidR="00CD584C" w:rsidRPr="00CD584C">
                <w:t>India</w:t>
              </w:r>
            </w:hyperlink>
            <w:r w:rsidR="00CD584C" w:rsidRPr="00CD584C">
              <w:t> Senior School Certificate Examination),</w:t>
            </w:r>
            <w:r w:rsidR="009D650C" w:rsidRPr="00BD7F10">
              <w:t xml:space="preserve"> conducted by the Central Board of Secondary Education</w:t>
            </w:r>
            <w:r w:rsidR="00213D35" w:rsidRPr="00BD7F10">
              <w:t xml:space="preserve"> of India</w:t>
            </w:r>
            <w:r w:rsidR="009D650C" w:rsidRPr="00BD7F10">
              <w:t xml:space="preserve"> in </w:t>
            </w:r>
            <w:r w:rsidR="00A217D0" w:rsidRPr="00BD7F10">
              <w:t>March</w:t>
            </w:r>
            <w:r w:rsidR="009D650C" w:rsidRPr="00BD7F10">
              <w:t xml:space="preserve"> 2019.</w:t>
            </w:r>
          </w:p>
        </w:tc>
      </w:tr>
      <w:tr w:rsidR="00F61DF9" w:rsidRPr="00BD7F10" w14:paraId="55ADF0B1" w14:textId="77777777" w:rsidTr="00F61DF9">
        <w:tc>
          <w:tcPr>
            <w:tcW w:w="9355" w:type="dxa"/>
            <w:tcMar>
              <w:top w:w="216" w:type="dxa"/>
            </w:tcMar>
          </w:tcPr>
          <w:p w14:paraId="330A7EC0" w14:textId="77777777" w:rsidR="00F61DF9" w:rsidRPr="00BD7F10" w:rsidRDefault="009D650C" w:rsidP="00F61DF9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BD7F10">
              <w:rPr>
                <w:szCs w:val="22"/>
              </w:rPr>
              <w:t>September 2019 – Present</w:t>
            </w:r>
          </w:p>
          <w:p w14:paraId="34AD5482" w14:textId="23B79A51" w:rsidR="00F61DF9" w:rsidRPr="00BD7F10" w:rsidRDefault="009D650C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BD7F10">
              <w:rPr>
                <w:sz w:val="22"/>
                <w:szCs w:val="22"/>
              </w:rPr>
              <w:t>Computer engineering</w:t>
            </w:r>
            <w:r w:rsidR="00F61DF9" w:rsidRPr="00BD7F10">
              <w:rPr>
                <w:sz w:val="22"/>
                <w:szCs w:val="22"/>
              </w:rPr>
              <w:t xml:space="preserve">, </w:t>
            </w:r>
            <w:r w:rsidRPr="00BD7F10">
              <w:rPr>
                <w:rStyle w:val="SubtleReference"/>
                <w:sz w:val="22"/>
                <w:szCs w:val="22"/>
              </w:rPr>
              <w:t>University of Toronto</w:t>
            </w:r>
            <w:r w:rsidR="008E3685" w:rsidRPr="00BD7F10">
              <w:rPr>
                <w:rStyle w:val="SubtleReference"/>
                <w:sz w:val="22"/>
                <w:szCs w:val="22"/>
              </w:rPr>
              <w:t>, Canada</w:t>
            </w:r>
          </w:p>
          <w:p w14:paraId="788FC103" w14:textId="39322401" w:rsidR="00F61DF9" w:rsidRPr="00BD7F10" w:rsidRDefault="009D650C" w:rsidP="00F61DF9">
            <w:r w:rsidRPr="00BD7F10">
              <w:t>I am a</w:t>
            </w:r>
            <w:r w:rsidR="0008544B" w:rsidRPr="00BD7F10">
              <w:t>n</w:t>
            </w:r>
            <w:r w:rsidRPr="00BD7F10">
              <w:t xml:space="preserve"> engineering student at the </w:t>
            </w:r>
            <w:r w:rsidR="00BD35E2" w:rsidRPr="00BD7F10">
              <w:t>U</w:t>
            </w:r>
            <w:r w:rsidRPr="00BD7F10">
              <w:t>niversity of Toronto and my courses include:</w:t>
            </w:r>
          </w:p>
          <w:p w14:paraId="3DEC7C5D" w14:textId="4E13A3FB" w:rsidR="007C5FA1" w:rsidRPr="00BD7F10" w:rsidRDefault="007C5FA1" w:rsidP="007C5FA1">
            <w:pPr>
              <w:pStyle w:val="ListParagraph"/>
              <w:numPr>
                <w:ilvl w:val="0"/>
                <w:numId w:val="15"/>
              </w:numPr>
            </w:pPr>
            <w:r w:rsidRPr="00BD7F10">
              <w:t>Linear Algebra, with MATLAB</w:t>
            </w:r>
            <w:r w:rsidR="009A2805" w:rsidRPr="00BD7F10">
              <w:t xml:space="preserve"> –</w:t>
            </w:r>
            <w:r w:rsidR="00785DE7" w:rsidRPr="00BD7F10">
              <w:t xml:space="preserve"> (99/100)</w:t>
            </w:r>
          </w:p>
          <w:p w14:paraId="346BC165" w14:textId="04B82E48" w:rsidR="007C5FA1" w:rsidRPr="00BD7F10" w:rsidRDefault="007C5FA1" w:rsidP="007C5FA1">
            <w:pPr>
              <w:pStyle w:val="ListParagraph"/>
              <w:numPr>
                <w:ilvl w:val="0"/>
                <w:numId w:val="15"/>
              </w:numPr>
            </w:pPr>
            <w:r w:rsidRPr="00BD7F10">
              <w:t>E</w:t>
            </w:r>
            <w:r w:rsidR="0077533A">
              <w:t>lectrical Fundamentals</w:t>
            </w:r>
            <w:r w:rsidR="009572D7" w:rsidRPr="00BD7F10">
              <w:t xml:space="preserve"> </w:t>
            </w:r>
            <w:r w:rsidR="009A2805" w:rsidRPr="00BD7F10">
              <w:t xml:space="preserve">– </w:t>
            </w:r>
            <w:r w:rsidR="00785DE7" w:rsidRPr="00BD7F10">
              <w:t>(9</w:t>
            </w:r>
            <w:r w:rsidR="0077533A">
              <w:t>8</w:t>
            </w:r>
            <w:r w:rsidR="00785DE7" w:rsidRPr="00BD7F10">
              <w:t>/100)</w:t>
            </w:r>
          </w:p>
          <w:p w14:paraId="24E70FB8" w14:textId="0517B3BE" w:rsidR="007C5FA1" w:rsidRPr="00BD7F10" w:rsidRDefault="007C5FA1" w:rsidP="007C5FA1">
            <w:pPr>
              <w:pStyle w:val="ListParagraph"/>
              <w:numPr>
                <w:ilvl w:val="0"/>
                <w:numId w:val="15"/>
              </w:numPr>
            </w:pPr>
            <w:r w:rsidRPr="00BD7F10">
              <w:t xml:space="preserve">Integral and </w:t>
            </w:r>
            <w:r w:rsidR="00682140" w:rsidRPr="00BD7F10">
              <w:t>D</w:t>
            </w:r>
            <w:r w:rsidRPr="00BD7F10">
              <w:t>ifferential Calculus</w:t>
            </w:r>
            <w:r w:rsidR="009572D7" w:rsidRPr="00BD7F10">
              <w:t xml:space="preserve"> </w:t>
            </w:r>
            <w:r w:rsidR="0077533A">
              <w:t xml:space="preserve">II </w:t>
            </w:r>
            <w:r w:rsidR="009572D7" w:rsidRPr="00BD7F10">
              <w:t xml:space="preserve">– </w:t>
            </w:r>
            <w:r w:rsidR="00785DE7" w:rsidRPr="00BD7F10">
              <w:t>(</w:t>
            </w:r>
            <w:r w:rsidR="0077533A">
              <w:t>100</w:t>
            </w:r>
            <w:r w:rsidR="00785DE7" w:rsidRPr="00BD7F10">
              <w:t>/100)</w:t>
            </w:r>
          </w:p>
          <w:p w14:paraId="5385A787" w14:textId="76D5153C" w:rsidR="009D650C" w:rsidRPr="00BD7F10" w:rsidRDefault="007C5FA1" w:rsidP="009572D7">
            <w:pPr>
              <w:pStyle w:val="ListParagraph"/>
              <w:numPr>
                <w:ilvl w:val="0"/>
                <w:numId w:val="15"/>
              </w:numPr>
            </w:pPr>
            <w:r w:rsidRPr="00BD7F10">
              <w:t xml:space="preserve">Dynamic and </w:t>
            </w:r>
            <w:r w:rsidR="00682140" w:rsidRPr="00BD7F10">
              <w:t>S</w:t>
            </w:r>
            <w:r w:rsidRPr="00BD7F10">
              <w:t xml:space="preserve">tatic </w:t>
            </w:r>
            <w:r w:rsidR="00682140" w:rsidRPr="00BD7F10">
              <w:t>M</w:t>
            </w:r>
            <w:r w:rsidRPr="00BD7F10">
              <w:t>echanics</w:t>
            </w:r>
            <w:r w:rsidR="009572D7" w:rsidRPr="00BD7F10">
              <w:t xml:space="preserve"> – </w:t>
            </w:r>
            <w:r w:rsidR="0083145D" w:rsidRPr="00BD7F10">
              <w:t>(97/100)</w:t>
            </w:r>
          </w:p>
          <w:p w14:paraId="3390D0FB" w14:textId="33D3254C" w:rsidR="00175283" w:rsidRPr="00BD7F10" w:rsidRDefault="00175283" w:rsidP="009572D7">
            <w:pPr>
              <w:pStyle w:val="ListParagraph"/>
              <w:numPr>
                <w:ilvl w:val="0"/>
                <w:numId w:val="15"/>
              </w:numPr>
            </w:pPr>
            <w:r w:rsidRPr="00BD7F10">
              <w:t>Engi</w:t>
            </w:r>
            <w:r w:rsidR="0016254D">
              <w:t>neering Che</w:t>
            </w:r>
            <w:r w:rsidR="00A2557C">
              <w:t xml:space="preserve">mistry and Material Strategies </w:t>
            </w:r>
            <w:r w:rsidRPr="00BD7F10">
              <w:t xml:space="preserve">– </w:t>
            </w:r>
            <w:r w:rsidR="004D3E8B" w:rsidRPr="00BD7F10">
              <w:t>(</w:t>
            </w:r>
            <w:r w:rsidR="00A2557C">
              <w:t>92</w:t>
            </w:r>
            <w:r w:rsidR="004D3E8B" w:rsidRPr="00BD7F10">
              <w:t>/100)</w:t>
            </w:r>
          </w:p>
        </w:tc>
      </w:tr>
    </w:tbl>
    <w:sdt>
      <w:sdtPr>
        <w:rPr>
          <w:sz w:val="22"/>
          <w:szCs w:val="22"/>
        </w:rPr>
        <w:alias w:val="Skills:"/>
        <w:tag w:val="Skills:"/>
        <w:id w:val="-1392877668"/>
        <w:placeholder>
          <w:docPart w:val="755790622D2346C184582A38773C0B04"/>
        </w:placeholder>
        <w:temporary/>
        <w:showingPlcHdr/>
        <w15:appearance w15:val="hidden"/>
      </w:sdtPr>
      <w:sdtEndPr/>
      <w:sdtContent>
        <w:p w14:paraId="0CF7A965" w14:textId="77777777" w:rsidR="00486277" w:rsidRPr="00BD7F10" w:rsidRDefault="00486277" w:rsidP="00486277">
          <w:pPr>
            <w:pStyle w:val="Heading1"/>
            <w:rPr>
              <w:sz w:val="22"/>
              <w:szCs w:val="22"/>
            </w:rPr>
          </w:pPr>
          <w:r w:rsidRPr="00BD7F10">
            <w:rPr>
              <w:sz w:val="22"/>
              <w:szCs w:val="22"/>
            </w:rPr>
            <w:t>Skills</w:t>
          </w:r>
        </w:p>
      </w:sdtContent>
    </w:sdt>
    <w:tbl>
      <w:tblPr>
        <w:tblStyle w:val="TableGrid"/>
        <w:tblW w:w="52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62"/>
        <w:gridCol w:w="5724"/>
      </w:tblGrid>
      <w:tr w:rsidR="003A0632" w:rsidRPr="00BD7F10" w14:paraId="28E97E89" w14:textId="77777777" w:rsidTr="003E68EE">
        <w:trPr>
          <w:trHeight w:val="2670"/>
        </w:trPr>
        <w:tc>
          <w:tcPr>
            <w:tcW w:w="4820" w:type="dxa"/>
          </w:tcPr>
          <w:p w14:paraId="23F1DFAC" w14:textId="6910FB82" w:rsidR="00FD3F2B" w:rsidRPr="00BD7F10" w:rsidRDefault="008A4944" w:rsidP="00135EE8">
            <w:pPr>
              <w:pStyle w:val="ListBullet"/>
              <w:contextualSpacing w:val="0"/>
            </w:pPr>
            <w:r w:rsidRPr="00BD7F10">
              <w:t>C</w:t>
            </w:r>
            <w:r w:rsidR="00373A85" w:rsidRPr="00BD7F10">
              <w:t xml:space="preserve"> programming experience</w:t>
            </w:r>
            <w:r w:rsidRPr="00BD7F10">
              <w:t xml:space="preserve"> (</w:t>
            </w:r>
            <w:r w:rsidR="003937D1" w:rsidRPr="00BD7F10">
              <w:t>2</w:t>
            </w:r>
            <w:r w:rsidR="00261FAA" w:rsidRPr="00BD7F10">
              <w:t xml:space="preserve"> year</w:t>
            </w:r>
            <w:r w:rsidR="003937D1" w:rsidRPr="00BD7F10">
              <w:t>s</w:t>
            </w:r>
            <w:r w:rsidRPr="00BD7F10">
              <w:t>)</w:t>
            </w:r>
            <w:r w:rsidR="00E755D8" w:rsidRPr="00BD7F10">
              <w:t xml:space="preserve"> </w:t>
            </w:r>
            <w:r w:rsidR="00296B39" w:rsidRPr="00BD7F10">
              <w:t xml:space="preserve">(Completed three courses in Modular </w:t>
            </w:r>
            <w:r w:rsidR="008D217F">
              <w:t>P</w:t>
            </w:r>
            <w:r w:rsidR="00296B39" w:rsidRPr="00BD7F10">
              <w:t>rogramming and Memory management with an aggregate of 98%)</w:t>
            </w:r>
          </w:p>
          <w:p w14:paraId="7512593F" w14:textId="647C40B2" w:rsidR="004D210D" w:rsidRPr="00BD7F10" w:rsidRDefault="004D210D" w:rsidP="004D210D">
            <w:pPr>
              <w:pStyle w:val="ListBullet"/>
              <w:contextualSpacing w:val="0"/>
            </w:pPr>
            <w:r w:rsidRPr="00BD7F10">
              <w:t xml:space="preserve">Competitive </w:t>
            </w:r>
            <w:r w:rsidR="00E218B7">
              <w:t>programming</w:t>
            </w:r>
            <w:r w:rsidRPr="00BD7F10">
              <w:t xml:space="preserve"> (3 year</w:t>
            </w:r>
            <w:r w:rsidR="003937D1" w:rsidRPr="00BD7F10">
              <w:t>s</w:t>
            </w:r>
            <w:r w:rsidRPr="00BD7F10">
              <w:t>)</w:t>
            </w:r>
            <w:r w:rsidR="00DA1216">
              <w:t xml:space="preserve"> [</w:t>
            </w:r>
            <w:r w:rsidR="00C048F6">
              <w:t xml:space="preserve"> </w:t>
            </w:r>
            <w:r w:rsidR="008D14F6">
              <w:t>14</w:t>
            </w:r>
            <w:r w:rsidR="008D14F6" w:rsidRPr="008D14F6">
              <w:rPr>
                <w:vertAlign w:val="superscript"/>
              </w:rPr>
              <w:t>th</w:t>
            </w:r>
            <w:r w:rsidR="008D14F6">
              <w:t xml:space="preserve"> Rank in University of Toronto Clan on </w:t>
            </w:r>
            <w:proofErr w:type="spellStart"/>
            <w:r w:rsidR="008D14F6">
              <w:t>Code</w:t>
            </w:r>
            <w:r w:rsidR="00E256E2">
              <w:t>W</w:t>
            </w:r>
            <w:r w:rsidR="008D14F6">
              <w:t>ars</w:t>
            </w:r>
            <w:proofErr w:type="spellEnd"/>
            <w:r w:rsidR="00C048F6">
              <w:t xml:space="preserve"> </w:t>
            </w:r>
            <w:r w:rsidR="008D14F6">
              <w:t>]</w:t>
            </w:r>
            <w:r w:rsidR="002B7722">
              <w:t xml:space="preserve"> - </w:t>
            </w:r>
            <w:hyperlink r:id="rId11" w:history="1">
              <w:r w:rsidR="002B7722">
                <w:rPr>
                  <w:rStyle w:val="Hyperlink"/>
                </w:rPr>
                <w:t>https://www.codewars.com/users/HackerPanda</w:t>
              </w:r>
            </w:hyperlink>
          </w:p>
          <w:p w14:paraId="1AE8EE80" w14:textId="7AE1B8E2" w:rsidR="004D210D" w:rsidRPr="00BD7F10" w:rsidRDefault="00271496" w:rsidP="004D210D">
            <w:pPr>
              <w:pStyle w:val="ListBullet"/>
              <w:contextualSpacing w:val="0"/>
            </w:pPr>
            <w:r w:rsidRPr="00BD7F10">
              <w:t>Machine learnin</w:t>
            </w:r>
            <w:r w:rsidR="00616AB1" w:rsidRPr="00BD7F10">
              <w:t>g in</w:t>
            </w:r>
            <w:r w:rsidR="00671B0F">
              <w:t>tegrated</w:t>
            </w:r>
            <w:r w:rsidR="00616AB1" w:rsidRPr="00BD7F10">
              <w:t xml:space="preserve"> Computer Vision</w:t>
            </w:r>
            <w:r w:rsidR="00964894">
              <w:t xml:space="preserve"> (1 year)</w:t>
            </w:r>
          </w:p>
          <w:p w14:paraId="755CD672" w14:textId="1E3A42D1" w:rsidR="003E68EE" w:rsidRPr="003E68EE" w:rsidRDefault="004D210D" w:rsidP="00532B61">
            <w:pPr>
              <w:pStyle w:val="ListBullet"/>
              <w:contextualSpacing w:val="0"/>
            </w:pPr>
            <w:r w:rsidRPr="00BD7F10">
              <w:t>Group project management</w:t>
            </w:r>
            <w:r w:rsidR="009A5330">
              <w:t xml:space="preserve"> with MS Project</w:t>
            </w:r>
            <w:r w:rsidR="00964894">
              <w:t xml:space="preserve"> (1 year)</w:t>
            </w:r>
          </w:p>
        </w:tc>
        <w:tc>
          <w:tcPr>
            <w:tcW w:w="4961" w:type="dxa"/>
            <w:tcMar>
              <w:left w:w="360" w:type="dxa"/>
            </w:tcMar>
          </w:tcPr>
          <w:p w14:paraId="43EA3EFA" w14:textId="77777777" w:rsidR="001E3120" w:rsidRPr="00BD7F10" w:rsidRDefault="00BD35E2" w:rsidP="006E1507">
            <w:pPr>
              <w:pStyle w:val="ListBullet"/>
              <w:contextualSpacing w:val="0"/>
            </w:pPr>
            <w:r w:rsidRPr="00BD7F10">
              <w:t>Advance mental mathematics – UCMAS</w:t>
            </w:r>
          </w:p>
          <w:p w14:paraId="77D010A4" w14:textId="325F69F4" w:rsidR="0014785E" w:rsidRPr="00BD7F10" w:rsidRDefault="00073965" w:rsidP="00CA207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BD7F10">
              <w:t>(</w:t>
            </w:r>
            <w:r w:rsidR="00BD35E2" w:rsidRPr="00BD7F10">
              <w:t>All eight levels completed</w:t>
            </w:r>
            <w:r w:rsidRPr="00BD7F10">
              <w:t>)</w:t>
            </w:r>
          </w:p>
          <w:p w14:paraId="5B112B00" w14:textId="36E7C09C" w:rsidR="00135EE8" w:rsidRPr="00BD7F10" w:rsidRDefault="00135EE8" w:rsidP="00E755D8">
            <w:pPr>
              <w:pStyle w:val="ListBullet"/>
              <w:contextualSpacing w:val="0"/>
            </w:pPr>
            <w:r w:rsidRPr="00BD7F10">
              <w:t>Public speaking (6 years of experience)</w:t>
            </w:r>
          </w:p>
          <w:p w14:paraId="4D3F1DE4" w14:textId="72C199F1" w:rsidR="004D210D" w:rsidRPr="00BD7F10" w:rsidRDefault="004D210D" w:rsidP="004D210D">
            <w:pPr>
              <w:pStyle w:val="ListBullet"/>
              <w:contextualSpacing w:val="0"/>
            </w:pPr>
            <w:r w:rsidRPr="00BD7F10">
              <w:t>Coding experience in Python (</w:t>
            </w:r>
            <w:r w:rsidR="003937D1" w:rsidRPr="00BD7F10">
              <w:t>3</w:t>
            </w:r>
            <w:r w:rsidRPr="00BD7F10">
              <w:t xml:space="preserve"> year</w:t>
            </w:r>
            <w:r w:rsidR="003937D1" w:rsidRPr="00BD7F10">
              <w:t>s</w:t>
            </w:r>
            <w:r w:rsidRPr="00BD7F10">
              <w:t>)</w:t>
            </w:r>
          </w:p>
          <w:p w14:paraId="04803A1A" w14:textId="724FA8E8" w:rsidR="00881334" w:rsidRDefault="004D210D" w:rsidP="0088133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 w:rsidRPr="00BD7F10">
              <w:t>(</w:t>
            </w:r>
            <w:r w:rsidR="008A36AC">
              <w:t xml:space="preserve">Developed many computer imaging models, some integrated with neural networks, designed games and </w:t>
            </w:r>
            <w:r w:rsidR="00F05058">
              <w:t>primarily use it along with MATLAB for data analysis</w:t>
            </w:r>
            <w:r w:rsidRPr="00BD7F10">
              <w:t>)</w:t>
            </w:r>
          </w:p>
          <w:p w14:paraId="293A43E8" w14:textId="77777777" w:rsidR="00F539E3" w:rsidRDefault="00F539E3" w:rsidP="00F539E3">
            <w:pPr>
              <w:pStyle w:val="ListBullet"/>
              <w:contextualSpacing w:val="0"/>
            </w:pPr>
            <w:r w:rsidRPr="00BD7F10">
              <w:t xml:space="preserve">MATLAB </w:t>
            </w:r>
            <w:r>
              <w:t xml:space="preserve">[Data Analysis] </w:t>
            </w:r>
            <w:r w:rsidRPr="00BD7F10">
              <w:t>experience (2 years)</w:t>
            </w:r>
          </w:p>
          <w:p w14:paraId="32595A49" w14:textId="77777777" w:rsidR="001E3120" w:rsidRPr="00BD7F10" w:rsidRDefault="001E3120" w:rsidP="00606CBF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024B37AB" w14:textId="5C19851A" w:rsidR="00B65119" w:rsidRPr="00BD7F10" w:rsidRDefault="006D03C6" w:rsidP="00732819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</w:pPr>
      <w:r w:rsidRPr="00BD7F10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Extra-Curriculars</w:t>
      </w:r>
    </w:p>
    <w:p w14:paraId="318D9F40" w14:textId="477589F7" w:rsidR="00263ED1" w:rsidRPr="00BD7F10" w:rsidRDefault="0098531E" w:rsidP="00732819">
      <w:pPr>
        <w:pStyle w:val="ListParagraph"/>
        <w:numPr>
          <w:ilvl w:val="0"/>
          <w:numId w:val="16"/>
        </w:numPr>
      </w:pPr>
      <w:r w:rsidRPr="00BD7F10">
        <w:t xml:space="preserve">Participated in </w:t>
      </w:r>
      <w:proofErr w:type="spellStart"/>
      <w:r w:rsidRPr="00BD7F10">
        <w:t>NewHacks</w:t>
      </w:r>
      <w:proofErr w:type="spellEnd"/>
      <w:r w:rsidRPr="00BD7F10">
        <w:t xml:space="preserve"> 2020</w:t>
      </w:r>
      <w:r w:rsidR="00256EC2" w:rsidRPr="00BD7F10">
        <w:t xml:space="preserve"> and </w:t>
      </w:r>
      <w:r w:rsidR="00A03E51">
        <w:t>made the first phase of my</w:t>
      </w:r>
      <w:r w:rsidR="00256EC2" w:rsidRPr="00BD7F10">
        <w:t xml:space="preserve"> Smart Traffic Signal Project.</w:t>
      </w:r>
    </w:p>
    <w:p w14:paraId="3B5D9F47" w14:textId="61FE4310" w:rsidR="00732819" w:rsidRPr="00BD7F10" w:rsidRDefault="00654E07" w:rsidP="00732819">
      <w:pPr>
        <w:pStyle w:val="ListParagraph"/>
        <w:numPr>
          <w:ilvl w:val="0"/>
          <w:numId w:val="16"/>
        </w:numPr>
      </w:pPr>
      <w:r w:rsidRPr="00BD7F10">
        <w:t xml:space="preserve">Member of the </w:t>
      </w:r>
      <w:r w:rsidR="00CF04FA">
        <w:t xml:space="preserve">Electrical section of the </w:t>
      </w:r>
      <w:proofErr w:type="spellStart"/>
      <w:r w:rsidR="00612265" w:rsidRPr="00BD7F10">
        <w:t>RoboSoccer</w:t>
      </w:r>
      <w:proofErr w:type="spellEnd"/>
      <w:r w:rsidRPr="00BD7F10">
        <w:t xml:space="preserve"> team </w:t>
      </w:r>
      <w:r w:rsidR="0069418C" w:rsidRPr="00BD7F10">
        <w:t xml:space="preserve">at </w:t>
      </w:r>
      <w:r w:rsidRPr="00BD7F10">
        <w:t>University of Toronto Robotics Association</w:t>
      </w:r>
      <w:r w:rsidR="00D20A10" w:rsidRPr="00BD7F10">
        <w:t xml:space="preserve"> (UTRA)</w:t>
      </w:r>
      <w:r w:rsidRPr="00BD7F10">
        <w:t>.</w:t>
      </w:r>
    </w:p>
    <w:p w14:paraId="4F15965F" w14:textId="51567D93" w:rsidR="00612265" w:rsidRPr="00BD7F10" w:rsidRDefault="00E1121E" w:rsidP="00732819">
      <w:pPr>
        <w:pStyle w:val="ListParagraph"/>
        <w:numPr>
          <w:ilvl w:val="0"/>
          <w:numId w:val="16"/>
        </w:numPr>
      </w:pPr>
      <w:r w:rsidRPr="00BD7F10">
        <w:lastRenderedPageBreak/>
        <w:t xml:space="preserve">Senior </w:t>
      </w:r>
      <w:r w:rsidR="001B496D" w:rsidRPr="00BD7F10">
        <w:t>design</w:t>
      </w:r>
      <w:r w:rsidR="00FC0D12" w:rsidRPr="00BD7F10">
        <w:t xml:space="preserve"> and test manager o</w:t>
      </w:r>
      <w:r w:rsidR="00515C3B" w:rsidRPr="00BD7F10">
        <w:t>f</w:t>
      </w:r>
      <w:r w:rsidR="00A26FC4" w:rsidRPr="00BD7F10">
        <w:t xml:space="preserve"> </w:t>
      </w:r>
      <w:r w:rsidR="00FC0D12" w:rsidRPr="00BD7F10">
        <w:t>Team</w:t>
      </w:r>
      <w:r w:rsidR="00D34AEF" w:rsidRPr="00BD7F10">
        <w:t xml:space="preserve"> </w:t>
      </w:r>
      <w:r w:rsidR="00515C3B" w:rsidRPr="00BD7F10">
        <w:t xml:space="preserve">Kai </w:t>
      </w:r>
      <w:r w:rsidR="00A26FC4" w:rsidRPr="00BD7F10">
        <w:t xml:space="preserve">that </w:t>
      </w:r>
      <w:r w:rsidR="00D34AEF" w:rsidRPr="00BD7F10">
        <w:t>buil</w:t>
      </w:r>
      <w:r w:rsidR="007E538F" w:rsidRPr="00BD7F10">
        <w:t>t</w:t>
      </w:r>
      <w:r w:rsidR="006B6E59" w:rsidRPr="00BD7F10">
        <w:t xml:space="preserve"> a glider using </w:t>
      </w:r>
      <w:r w:rsidR="007E538F" w:rsidRPr="00BD7F10">
        <w:t xml:space="preserve">Fusion 360 </w:t>
      </w:r>
      <w:r w:rsidR="00614766" w:rsidRPr="00BD7F10">
        <w:t>to compete in the</w:t>
      </w:r>
      <w:r w:rsidR="00480857" w:rsidRPr="00BD7F10">
        <w:t xml:space="preserve"> University of Toronto Fusion </w:t>
      </w:r>
      <w:r w:rsidR="005243C9" w:rsidRPr="00BD7F10">
        <w:t>D</w:t>
      </w:r>
      <w:r w:rsidR="00480857" w:rsidRPr="00BD7F10">
        <w:t>esign</w:t>
      </w:r>
      <w:r w:rsidR="005243C9" w:rsidRPr="00BD7F10">
        <w:t xml:space="preserve"> Association</w:t>
      </w:r>
      <w:r w:rsidR="00906610" w:rsidRPr="00BD7F10">
        <w:t xml:space="preserve"> (</w:t>
      </w:r>
      <w:r w:rsidR="00C934E6" w:rsidRPr="00BD7F10">
        <w:t xml:space="preserve">UTFDA) </w:t>
      </w:r>
      <w:r w:rsidR="00906610" w:rsidRPr="00BD7F10">
        <w:t>Glider</w:t>
      </w:r>
      <w:r w:rsidR="00480857" w:rsidRPr="00BD7F10">
        <w:t xml:space="preserve"> Competition</w:t>
      </w:r>
      <w:r w:rsidR="00C934E6" w:rsidRPr="00BD7F10">
        <w:t>.</w:t>
      </w:r>
    </w:p>
    <w:p w14:paraId="0F536A84" w14:textId="4F9AF08A" w:rsidR="00CA207B" w:rsidRPr="00BD7F10" w:rsidRDefault="00732819" w:rsidP="00CA207B">
      <w:pPr>
        <w:pStyle w:val="ListParagraph"/>
        <w:numPr>
          <w:ilvl w:val="0"/>
          <w:numId w:val="16"/>
        </w:numPr>
      </w:pPr>
      <w:r w:rsidRPr="00BD7F10">
        <w:t xml:space="preserve">Co-founder and secretary of the literary club </w:t>
      </w:r>
      <w:r w:rsidR="005A319D" w:rsidRPr="00BD7F10">
        <w:t>at</w:t>
      </w:r>
      <w:r w:rsidRPr="00BD7F10">
        <w:t xml:space="preserve"> Delhi Public School, Gujarat</w:t>
      </w:r>
      <w:r w:rsidR="005A319D" w:rsidRPr="00BD7F10">
        <w:t>, India in 2017</w:t>
      </w:r>
      <w:r w:rsidRPr="00BD7F10">
        <w:t>.</w:t>
      </w:r>
      <w:r w:rsidR="003D7070" w:rsidRPr="00BD7F10">
        <w:t xml:space="preserve"> </w:t>
      </w:r>
      <w:r w:rsidR="00120D6C" w:rsidRPr="00BD7F10">
        <w:t xml:space="preserve"> </w:t>
      </w:r>
    </w:p>
    <w:p w14:paraId="060AB581" w14:textId="77777777" w:rsidR="005A625A" w:rsidRPr="00BD7F10" w:rsidRDefault="005A625A" w:rsidP="005A625A">
      <w:pPr>
        <w:pStyle w:val="ListParagraph"/>
      </w:pPr>
    </w:p>
    <w:p w14:paraId="62C2B8F8" w14:textId="68FEF238" w:rsidR="00055A34" w:rsidRPr="00BD7F10" w:rsidRDefault="00055A34" w:rsidP="0027318F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</w:pPr>
      <w:r w:rsidRPr="00BD7F10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Leadership</w:t>
      </w:r>
    </w:p>
    <w:p w14:paraId="0DAE3F86" w14:textId="340D9EF4" w:rsidR="003719B9" w:rsidRPr="00BD7F10" w:rsidRDefault="005F73AA" w:rsidP="00CA207B">
      <w:pPr>
        <w:pStyle w:val="ListParagraph"/>
        <w:numPr>
          <w:ilvl w:val="0"/>
          <w:numId w:val="16"/>
        </w:numPr>
      </w:pPr>
      <w:r w:rsidRPr="00BD7F10">
        <w:t>S</w:t>
      </w:r>
      <w:r w:rsidR="003719B9" w:rsidRPr="00BD7F10">
        <w:t>uccessfully le</w:t>
      </w:r>
      <w:r w:rsidR="00DA5B23" w:rsidRPr="00BD7F10">
        <w:t>a</w:t>
      </w:r>
      <w:r w:rsidR="003719B9" w:rsidRPr="00BD7F10">
        <w:t xml:space="preserve">d a team of six members in </w:t>
      </w:r>
      <w:r w:rsidR="00D943A4" w:rsidRPr="00BD7F10">
        <w:t>analyzing the impact of floods</w:t>
      </w:r>
      <w:r w:rsidR="002B73F8" w:rsidRPr="00BD7F10">
        <w:t xml:space="preserve"> </w:t>
      </w:r>
      <w:r w:rsidR="004C31B2" w:rsidRPr="00BD7F10">
        <w:t xml:space="preserve">on the tourism industry of the Toronto Island </w:t>
      </w:r>
      <w:r w:rsidR="00D943A4" w:rsidRPr="00BD7F10">
        <w:t xml:space="preserve">and </w:t>
      </w:r>
      <w:r w:rsidR="003719B9" w:rsidRPr="00BD7F10">
        <w:t>design</w:t>
      </w:r>
      <w:r w:rsidR="0089180A" w:rsidRPr="00BD7F10">
        <w:t>ed</w:t>
      </w:r>
      <w:r w:rsidR="003719B9" w:rsidRPr="00BD7F10">
        <w:t xml:space="preserve"> </w:t>
      </w:r>
      <w:r w:rsidR="004F0F35" w:rsidRPr="00BD7F10">
        <w:t>an effective solution</w:t>
      </w:r>
      <w:r w:rsidR="00D063AA" w:rsidRPr="00BD7F10">
        <w:t xml:space="preserve"> that was financially viable</w:t>
      </w:r>
      <w:r w:rsidR="004F0F35" w:rsidRPr="00BD7F10">
        <w:t>.</w:t>
      </w:r>
    </w:p>
    <w:p w14:paraId="5CDF3AC9" w14:textId="1AF0DC78" w:rsidR="00BF6361" w:rsidRDefault="00BE1491" w:rsidP="00CA207B">
      <w:pPr>
        <w:pStyle w:val="ListParagraph"/>
        <w:numPr>
          <w:ilvl w:val="0"/>
          <w:numId w:val="16"/>
        </w:numPr>
      </w:pPr>
      <w:r w:rsidRPr="00BD7F10">
        <w:t xml:space="preserve">Successfully </w:t>
      </w:r>
      <w:r w:rsidR="005957A8" w:rsidRPr="00BD7F10">
        <w:t xml:space="preserve">played the role of Project Manager </w:t>
      </w:r>
      <w:r w:rsidR="0078435E" w:rsidRPr="00BD7F10">
        <w:t>by</w:t>
      </w:r>
      <w:r w:rsidR="005957A8" w:rsidRPr="00BD7F10">
        <w:t xml:space="preserve"> organiz</w:t>
      </w:r>
      <w:r w:rsidR="0078435E" w:rsidRPr="00BD7F10">
        <w:t>ing</w:t>
      </w:r>
      <w:r w:rsidR="005957A8" w:rsidRPr="00BD7F10">
        <w:t xml:space="preserve"> and </w:t>
      </w:r>
      <w:r w:rsidR="007E44D0" w:rsidRPr="00BD7F10">
        <w:t>manag</w:t>
      </w:r>
      <w:r w:rsidR="0078435E" w:rsidRPr="00BD7F10">
        <w:t>ing</w:t>
      </w:r>
      <w:r w:rsidR="007E44D0" w:rsidRPr="00BD7F10">
        <w:t xml:space="preserve"> workflow in a team of six </w:t>
      </w:r>
      <w:r w:rsidR="0078435E" w:rsidRPr="00BD7F10">
        <w:t>to</w:t>
      </w:r>
      <w:r w:rsidR="007E44D0" w:rsidRPr="00BD7F10">
        <w:t xml:space="preserve"> design a </w:t>
      </w:r>
      <w:r w:rsidR="00A048DE" w:rsidRPr="00BD7F10">
        <w:t xml:space="preserve">lightweight </w:t>
      </w:r>
      <w:r w:rsidR="007E44D0" w:rsidRPr="00BD7F10">
        <w:t xml:space="preserve">portable lift </w:t>
      </w:r>
      <w:r w:rsidR="00A048DE" w:rsidRPr="00BD7F10">
        <w:t>that</w:t>
      </w:r>
      <w:r w:rsidR="007E44D0" w:rsidRPr="00BD7F10">
        <w:t xml:space="preserve"> help</w:t>
      </w:r>
      <w:r w:rsidR="0078435E" w:rsidRPr="00BD7F10">
        <w:t>s</w:t>
      </w:r>
      <w:r w:rsidR="007E44D0" w:rsidRPr="00BD7F10">
        <w:t xml:space="preserve"> </w:t>
      </w:r>
      <w:r w:rsidR="00A048DE" w:rsidRPr="00BD7F10">
        <w:t>quadriplegics</w:t>
      </w:r>
      <w:r w:rsidR="007E44D0" w:rsidRPr="00BD7F10">
        <w:t xml:space="preserve"> </w:t>
      </w:r>
      <w:r w:rsidR="0078435E" w:rsidRPr="00BD7F10">
        <w:t xml:space="preserve">to </w:t>
      </w:r>
      <w:r w:rsidR="00A048DE" w:rsidRPr="00BD7F10">
        <w:t xml:space="preserve">transfer </w:t>
      </w:r>
      <w:r w:rsidR="005F73AA" w:rsidRPr="00BD7F10">
        <w:t>between</w:t>
      </w:r>
      <w:r w:rsidR="00A048DE" w:rsidRPr="00BD7F10">
        <w:t xml:space="preserve"> wheelchair to elevated surfaces like bed.</w:t>
      </w:r>
    </w:p>
    <w:p w14:paraId="66C52DFC" w14:textId="39834503" w:rsidR="005A625A" w:rsidRPr="00BD7F10" w:rsidRDefault="00A334D2" w:rsidP="004B44C9">
      <w:pPr>
        <w:pStyle w:val="ListParagraph"/>
        <w:numPr>
          <w:ilvl w:val="0"/>
          <w:numId w:val="16"/>
        </w:numPr>
      </w:pPr>
      <w:r>
        <w:t xml:space="preserve">Participated in the </w:t>
      </w:r>
      <w:r w:rsidRPr="00BD7F10">
        <w:t xml:space="preserve">Youth Leadership Program </w:t>
      </w:r>
      <w:r>
        <w:t>by</w:t>
      </w:r>
      <w:r w:rsidRPr="00BD7F10">
        <w:t xml:space="preserve"> Toastmasters International </w:t>
      </w:r>
      <w:r>
        <w:t>and was a</w:t>
      </w:r>
      <w:r w:rsidRPr="00BD7F10">
        <w:t>warded as best speaker, best table topics speaker and best evaluator</w:t>
      </w:r>
      <w:r>
        <w:t xml:space="preserve"> in a range of different competitions</w:t>
      </w:r>
      <w:r w:rsidRPr="00BD7F10">
        <w:t>.</w:t>
      </w:r>
    </w:p>
    <w:p w14:paraId="69DB3D5D" w14:textId="5605179A" w:rsidR="0083145D" w:rsidRPr="00BD7F10" w:rsidRDefault="00346114" w:rsidP="00346114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</w:pPr>
      <w:r w:rsidRPr="00BD7F10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Personal project</w:t>
      </w:r>
      <w:r w:rsidR="00113E99" w:rsidRPr="00BD7F10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s</w:t>
      </w:r>
    </w:p>
    <w:p w14:paraId="4444FF58" w14:textId="403A5DF6" w:rsidR="009E563C" w:rsidRPr="00BD7F10" w:rsidRDefault="00693C2B" w:rsidP="009E563C">
      <w:pPr>
        <w:pStyle w:val="ListParagraph"/>
        <w:numPr>
          <w:ilvl w:val="0"/>
          <w:numId w:val="16"/>
        </w:numPr>
      </w:pPr>
      <w:r w:rsidRPr="00BD7F10">
        <w:t xml:space="preserve">Working </w:t>
      </w:r>
      <w:r w:rsidR="00EB040C" w:rsidRPr="00BD7F10">
        <w:t xml:space="preserve">to </w:t>
      </w:r>
      <w:r w:rsidRPr="00BD7F10">
        <w:t xml:space="preserve">convert sign language hand gestures to spoken </w:t>
      </w:r>
      <w:r w:rsidR="00D11F99" w:rsidRPr="00BD7F10">
        <w:t>languages like English.</w:t>
      </w:r>
      <w:r w:rsidR="00974C23">
        <w:t xml:space="preserve"> Phase 1 won the best</w:t>
      </w:r>
      <w:r w:rsidR="000B718B">
        <w:t xml:space="preserve"> New</w:t>
      </w:r>
      <w:r w:rsidR="00974C23">
        <w:t xml:space="preserve"> Hacks award at the NSBE Hacks 2020</w:t>
      </w:r>
      <w:r w:rsidR="000B718B">
        <w:t>.</w:t>
      </w:r>
      <w:r w:rsidR="00085319">
        <w:t xml:space="preserve"> Project Code: </w:t>
      </w:r>
      <w:hyperlink r:id="rId12" w:history="1">
        <w:r w:rsidR="00484C84" w:rsidRPr="00041E74">
          <w:rPr>
            <w:rStyle w:val="Hyperlink"/>
          </w:rPr>
          <w:t>https://github.com/pandyah5/Visual-sensing-project</w:t>
        </w:r>
      </w:hyperlink>
      <w:r w:rsidR="00484C84">
        <w:t xml:space="preserve"> </w:t>
      </w:r>
    </w:p>
    <w:p w14:paraId="19DF434D" w14:textId="55AF1DF4" w:rsidR="00E15ABC" w:rsidRPr="00BD7F10" w:rsidRDefault="00E15ABC" w:rsidP="00E15ABC">
      <w:pPr>
        <w:pStyle w:val="ListParagraph"/>
        <w:numPr>
          <w:ilvl w:val="0"/>
          <w:numId w:val="16"/>
        </w:numPr>
      </w:pPr>
      <w:r w:rsidRPr="00BD7F10">
        <w:t>Developed an artificial intelligence algorithm based on minimax algorithm to play “</w:t>
      </w:r>
      <w:proofErr w:type="spellStart"/>
      <w:r w:rsidR="00115C50" w:rsidRPr="00BD7F10">
        <w:t>R</w:t>
      </w:r>
      <w:r w:rsidRPr="00BD7F10">
        <w:t>eversi</w:t>
      </w:r>
      <w:proofErr w:type="spellEnd"/>
      <w:r w:rsidRPr="00BD7F10">
        <w:t>” in C</w:t>
      </w:r>
      <w:r w:rsidR="00C656EE">
        <w:t xml:space="preserve"> and </w:t>
      </w:r>
      <w:proofErr w:type="spellStart"/>
      <w:r w:rsidR="00C656EE">
        <w:t>TicTacToe</w:t>
      </w:r>
      <w:proofErr w:type="spellEnd"/>
      <w:r w:rsidR="00C656EE">
        <w:t xml:space="preserve"> in Python</w:t>
      </w:r>
      <w:r w:rsidRPr="00BD7F10">
        <w:t>.</w:t>
      </w:r>
      <w:r w:rsidR="00484C84">
        <w:t xml:space="preserve"> Project Code: </w:t>
      </w:r>
      <w:hyperlink r:id="rId13" w:history="1">
        <w:r w:rsidR="00BC4A5B" w:rsidRPr="00041E74">
          <w:rPr>
            <w:rStyle w:val="Hyperlink"/>
          </w:rPr>
          <w:t>https://github.com/pandyah5/TicTacToe_AI</w:t>
        </w:r>
      </w:hyperlink>
      <w:r w:rsidR="00BC4A5B">
        <w:t xml:space="preserve"> </w:t>
      </w:r>
    </w:p>
    <w:p w14:paraId="011F2DA0" w14:textId="2047F52C" w:rsidR="00C71C91" w:rsidRDefault="00BC4A5B" w:rsidP="00776476">
      <w:pPr>
        <w:pStyle w:val="ListParagraph"/>
        <w:numPr>
          <w:ilvl w:val="0"/>
          <w:numId w:val="16"/>
        </w:numPr>
      </w:pPr>
      <w:r>
        <w:t xml:space="preserve">Developed </w:t>
      </w:r>
      <w:r w:rsidR="009346D8">
        <w:t xml:space="preserve">a </w:t>
      </w:r>
      <w:r w:rsidR="00022A73">
        <w:t>“</w:t>
      </w:r>
      <w:r w:rsidR="009346D8">
        <w:t xml:space="preserve">COVID-19 </w:t>
      </w:r>
      <w:proofErr w:type="spellStart"/>
      <w:r w:rsidR="009346D8">
        <w:t>InfoBot</w:t>
      </w:r>
      <w:proofErr w:type="spellEnd"/>
      <w:r w:rsidR="00022A73">
        <w:t>”</w:t>
      </w:r>
      <w:r w:rsidR="009346D8">
        <w:t xml:space="preserve"> that uses web scraping to collect updated and authentic information</w:t>
      </w:r>
      <w:r w:rsidR="00EB040C" w:rsidRPr="00BD7F10">
        <w:t>.</w:t>
      </w:r>
      <w:r w:rsidR="00022A73">
        <w:t xml:space="preserve"> Project Code: </w:t>
      </w:r>
      <w:hyperlink r:id="rId14" w:history="1">
        <w:r w:rsidR="00022A73" w:rsidRPr="00041E74">
          <w:rPr>
            <w:rStyle w:val="Hyperlink"/>
          </w:rPr>
          <w:t>https://github.com/pandyah5/COVID-19_InfoBot</w:t>
        </w:r>
      </w:hyperlink>
      <w:r w:rsidR="00022A73">
        <w:t xml:space="preserve"> </w:t>
      </w:r>
    </w:p>
    <w:p w14:paraId="03956DCF" w14:textId="66504B51" w:rsidR="00776476" w:rsidRPr="00BD7F10" w:rsidRDefault="00776476" w:rsidP="00776476">
      <w:pPr>
        <w:pStyle w:val="ListParagraph"/>
        <w:numPr>
          <w:ilvl w:val="0"/>
          <w:numId w:val="16"/>
        </w:numPr>
      </w:pPr>
      <w:r>
        <w:t xml:space="preserve">Developed </w:t>
      </w:r>
      <w:r w:rsidR="00B546CA">
        <w:t>the “</w:t>
      </w:r>
      <w:proofErr w:type="spellStart"/>
      <w:r w:rsidR="00B546CA">
        <w:t>WoundSensor</w:t>
      </w:r>
      <w:proofErr w:type="spellEnd"/>
      <w:r w:rsidR="00B546CA">
        <w:t>” t</w:t>
      </w:r>
      <w:r w:rsidR="006F2CAF">
        <w:t>hat uses OpenCV to scans the wound and computes the actual area of the wound.</w:t>
      </w:r>
      <w:r w:rsidR="008F5568">
        <w:t xml:space="preserve"> Project Code: </w:t>
      </w:r>
      <w:hyperlink r:id="rId15" w:history="1">
        <w:r w:rsidR="008F5568" w:rsidRPr="00041E74">
          <w:rPr>
            <w:rStyle w:val="Hyperlink"/>
          </w:rPr>
          <w:t>https://github.com/pandyah5/WoundSensor</w:t>
        </w:r>
      </w:hyperlink>
      <w:r w:rsidR="008F5568">
        <w:t xml:space="preserve"> </w:t>
      </w:r>
    </w:p>
    <w:p w14:paraId="0A9B0E0E" w14:textId="71130805" w:rsidR="00D74224" w:rsidRPr="00BD7F10" w:rsidRDefault="00D74224" w:rsidP="00D74224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</w:pPr>
      <w:r w:rsidRPr="00BD7F10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Work Experience</w:t>
      </w:r>
    </w:p>
    <w:p w14:paraId="10CD3626" w14:textId="0A8932DC" w:rsidR="00BA26EA" w:rsidRPr="00BD7F10" w:rsidRDefault="0062578B" w:rsidP="00DB6029">
      <w:pPr>
        <w:pStyle w:val="ListParagraph"/>
        <w:numPr>
          <w:ilvl w:val="0"/>
          <w:numId w:val="16"/>
        </w:numPr>
      </w:pPr>
      <w:r>
        <w:t xml:space="preserve">Software </w:t>
      </w:r>
      <w:r w:rsidR="001D44E5" w:rsidRPr="00BD7F10">
        <w:t xml:space="preserve">Content Specialist </w:t>
      </w:r>
      <w:r w:rsidR="00616D6B">
        <w:t>– ‘DEEP’</w:t>
      </w:r>
      <w:r w:rsidR="00B1162E" w:rsidRPr="00BD7F10">
        <w:t xml:space="preserve"> </w:t>
      </w:r>
      <w:r w:rsidR="00616D6B">
        <w:t xml:space="preserve">Engineering Outreach </w:t>
      </w:r>
      <w:r w:rsidR="00B1162E" w:rsidRPr="00BD7F10">
        <w:t>at the University of Toronto</w:t>
      </w:r>
      <w:r w:rsidR="00616D6B">
        <w:t>, Canada</w:t>
      </w:r>
    </w:p>
    <w:p w14:paraId="1799727A" w14:textId="6B6A6941" w:rsidR="005132B3" w:rsidRPr="00BD7F10" w:rsidRDefault="00214258" w:rsidP="005132B3">
      <w:pPr>
        <w:pStyle w:val="ListParagraph"/>
        <w:numPr>
          <w:ilvl w:val="1"/>
          <w:numId w:val="16"/>
        </w:numPr>
      </w:pPr>
      <w:r w:rsidRPr="00BD7F10">
        <w:t xml:space="preserve">Developed </w:t>
      </w:r>
      <w:r w:rsidR="003F1C8D" w:rsidRPr="00BD7F10">
        <w:t>the</w:t>
      </w:r>
      <w:r w:rsidRPr="00BD7F10">
        <w:t xml:space="preserve"> </w:t>
      </w:r>
      <w:r w:rsidR="00E525D4" w:rsidRPr="00BD7F10">
        <w:t>“</w:t>
      </w:r>
      <w:r w:rsidR="003F1C8D" w:rsidRPr="00BD7F10">
        <w:t>C</w:t>
      </w:r>
      <w:r w:rsidRPr="00BD7F10">
        <w:t xml:space="preserve">omputer </w:t>
      </w:r>
      <w:r w:rsidR="003F1C8D" w:rsidRPr="00BD7F10">
        <w:t>I</w:t>
      </w:r>
      <w:r w:rsidRPr="00BD7F10">
        <w:t>maging</w:t>
      </w:r>
      <w:r w:rsidR="00E525D4" w:rsidRPr="00BD7F10">
        <w:t>”</w:t>
      </w:r>
      <w:r w:rsidRPr="00BD7F10">
        <w:t xml:space="preserve"> </w:t>
      </w:r>
      <w:r w:rsidR="00E525D4" w:rsidRPr="00BD7F10">
        <w:t>c</w:t>
      </w:r>
      <w:r w:rsidRPr="00BD7F10">
        <w:t xml:space="preserve">ourse </w:t>
      </w:r>
      <w:r w:rsidR="008B2F5D">
        <w:t>that teaches</w:t>
      </w:r>
      <w:r w:rsidRPr="00BD7F10">
        <w:t xml:space="preserve"> </w:t>
      </w:r>
      <w:r w:rsidR="003F1C8D" w:rsidRPr="00BD7F10">
        <w:t xml:space="preserve">the </w:t>
      </w:r>
      <w:r w:rsidRPr="00BD7F10">
        <w:t xml:space="preserve">OpenCV </w:t>
      </w:r>
      <w:r w:rsidR="003F1C8D" w:rsidRPr="00BD7F10">
        <w:t xml:space="preserve">library </w:t>
      </w:r>
      <w:r w:rsidRPr="00BD7F10">
        <w:t>in python</w:t>
      </w:r>
      <w:r w:rsidR="003F1C8D" w:rsidRPr="00BD7F10">
        <w:t>.</w:t>
      </w:r>
    </w:p>
    <w:p w14:paraId="4A7B6C84" w14:textId="2239E590" w:rsidR="003F1C8D" w:rsidRPr="00BD7F10" w:rsidRDefault="003F1C8D" w:rsidP="005132B3">
      <w:pPr>
        <w:pStyle w:val="ListParagraph"/>
        <w:numPr>
          <w:ilvl w:val="1"/>
          <w:numId w:val="16"/>
        </w:numPr>
      </w:pPr>
      <w:r w:rsidRPr="00BD7F10">
        <w:t xml:space="preserve">Developed the </w:t>
      </w:r>
      <w:r w:rsidR="00E525D4" w:rsidRPr="00BD7F10">
        <w:t>“</w:t>
      </w:r>
      <w:r w:rsidRPr="00BD7F10">
        <w:t xml:space="preserve">Data Analytics </w:t>
      </w:r>
      <w:r w:rsidR="00FA49DD">
        <w:t>u</w:t>
      </w:r>
      <w:r w:rsidR="00E525D4" w:rsidRPr="00BD7F10">
        <w:t>sing MATLAB” course</w:t>
      </w:r>
      <w:r w:rsidR="00A91C8A" w:rsidRPr="00BD7F10">
        <w:t>.</w:t>
      </w:r>
    </w:p>
    <w:p w14:paraId="5FC7E449" w14:textId="7384D6A9" w:rsidR="00106BA5" w:rsidRPr="00BD7F10" w:rsidRDefault="00106BA5" w:rsidP="005132B3">
      <w:pPr>
        <w:pStyle w:val="ListParagraph"/>
        <w:numPr>
          <w:ilvl w:val="1"/>
          <w:numId w:val="16"/>
        </w:numPr>
      </w:pPr>
      <w:r w:rsidRPr="00BD7F10">
        <w:t>Successfully collaborat</w:t>
      </w:r>
      <w:r w:rsidR="00430B6E">
        <w:t>ed</w:t>
      </w:r>
      <w:r w:rsidRPr="00BD7F10">
        <w:t xml:space="preserve"> with two instructors to</w:t>
      </w:r>
      <w:r w:rsidR="000F3509" w:rsidRPr="00BD7F10">
        <w:t xml:space="preserve"> </w:t>
      </w:r>
      <w:r w:rsidR="0074185C" w:rsidRPr="00BD7F10">
        <w:t>develop strategies to</w:t>
      </w:r>
      <w:r w:rsidRPr="00BD7F10">
        <w:t xml:space="preserve"> </w:t>
      </w:r>
      <w:r w:rsidR="000F3509" w:rsidRPr="00BD7F10">
        <w:t>deliver the course content.</w:t>
      </w:r>
    </w:p>
    <w:p w14:paraId="39ADFAAA" w14:textId="65D1EF4A" w:rsidR="005132B3" w:rsidRPr="00BD7F10" w:rsidRDefault="005132B3" w:rsidP="005132B3">
      <w:pPr>
        <w:pStyle w:val="ListParagraph"/>
        <w:numPr>
          <w:ilvl w:val="0"/>
          <w:numId w:val="16"/>
        </w:numPr>
      </w:pPr>
      <w:r w:rsidRPr="00BD7F10">
        <w:t>Data Analyst in Blue Sky Solar Racing Team</w:t>
      </w:r>
      <w:r w:rsidR="00E76BD7">
        <w:t>, Canada</w:t>
      </w:r>
    </w:p>
    <w:p w14:paraId="4E1A8C82" w14:textId="24760874" w:rsidR="00092BC4" w:rsidRPr="00BD7F10" w:rsidRDefault="00BA2763" w:rsidP="00BA2763">
      <w:pPr>
        <w:pStyle w:val="ListParagraph"/>
        <w:numPr>
          <w:ilvl w:val="1"/>
          <w:numId w:val="16"/>
        </w:numPr>
      </w:pPr>
      <w:r w:rsidRPr="00BD7F10">
        <w:t xml:space="preserve">Used MATLAB and data visualization techniques to analyze and </w:t>
      </w:r>
      <w:r w:rsidR="003E15FE">
        <w:t>improve</w:t>
      </w:r>
      <w:r w:rsidRPr="00BD7F10">
        <w:t xml:space="preserve"> the performance of Viridian (The solar car that ranked 11</w:t>
      </w:r>
      <w:r w:rsidRPr="00BD7F10">
        <w:rPr>
          <w:vertAlign w:val="superscript"/>
        </w:rPr>
        <w:t>th</w:t>
      </w:r>
      <w:r w:rsidRPr="00BD7F10">
        <w:t xml:space="preserve"> in the world solar challenge 2019).</w:t>
      </w:r>
    </w:p>
    <w:p w14:paraId="7DFCC33B" w14:textId="29865BF8" w:rsidR="00BA2763" w:rsidRPr="00BD7F10" w:rsidRDefault="00092BC4" w:rsidP="00BA2763">
      <w:pPr>
        <w:pStyle w:val="ListParagraph"/>
        <w:numPr>
          <w:ilvl w:val="1"/>
          <w:numId w:val="16"/>
        </w:numPr>
      </w:pPr>
      <w:r w:rsidRPr="00BD7F10">
        <w:t>Developed</w:t>
      </w:r>
      <w:r w:rsidR="00BA2763" w:rsidRPr="00BD7F10">
        <w:t xml:space="preserve"> </w:t>
      </w:r>
      <w:r w:rsidRPr="00BD7F10">
        <w:t>strategy</w:t>
      </w:r>
      <w:r w:rsidR="00BA2763" w:rsidRPr="00BD7F10">
        <w:t xml:space="preserve"> </w:t>
      </w:r>
      <w:r w:rsidRPr="00BD7F10">
        <w:t>that improved</w:t>
      </w:r>
      <w:r w:rsidR="00BA2763" w:rsidRPr="00BD7F10">
        <w:t xml:space="preserve"> the battery performance</w:t>
      </w:r>
      <w:r w:rsidRPr="00BD7F10">
        <w:t xml:space="preserve"> by 20%</w:t>
      </w:r>
      <w:r w:rsidR="00BA2763" w:rsidRPr="00BD7F10">
        <w:t xml:space="preserve"> and predicted the optimum speed based on parameters like solar irradiance, latitudes, longitudes, azimuth and elevation angle.</w:t>
      </w:r>
    </w:p>
    <w:p w14:paraId="4594F808" w14:textId="2250B515" w:rsidR="00A9794B" w:rsidRPr="00BD7F10" w:rsidRDefault="00A9794B" w:rsidP="00DA2C27">
      <w:pPr>
        <w:pStyle w:val="ListParagraph"/>
        <w:numPr>
          <w:ilvl w:val="1"/>
          <w:numId w:val="16"/>
        </w:numPr>
      </w:pPr>
      <w:r w:rsidRPr="00BD7F10">
        <w:t xml:space="preserve">Developed strategy to </w:t>
      </w:r>
      <w:r w:rsidR="00875D7F" w:rsidRPr="00BD7F10">
        <w:t>significantly reduce</w:t>
      </w:r>
      <w:r w:rsidRPr="00BD7F10">
        <w:t xml:space="preserve"> time taken to complete the race for</w:t>
      </w:r>
      <w:r w:rsidR="00106BA5" w:rsidRPr="00BD7F10">
        <w:t xml:space="preserve"> the</w:t>
      </w:r>
      <w:r w:rsidRPr="00BD7F10">
        <w:t xml:space="preserve"> upcoming the World Solar Challenge 2021</w:t>
      </w:r>
      <w:r w:rsidR="00214258" w:rsidRPr="00BD7F10">
        <w:t xml:space="preserve"> in Australia.</w:t>
      </w:r>
    </w:p>
    <w:p w14:paraId="4AF53A77" w14:textId="77777777" w:rsidR="00AD782D" w:rsidRPr="00BD7F10" w:rsidRDefault="00BD35E2" w:rsidP="0062312F">
      <w:pPr>
        <w:pStyle w:val="Heading1"/>
        <w:rPr>
          <w:sz w:val="22"/>
          <w:szCs w:val="22"/>
        </w:rPr>
      </w:pPr>
      <w:r w:rsidRPr="00BD7F10">
        <w:rPr>
          <w:sz w:val="22"/>
          <w:szCs w:val="22"/>
        </w:rPr>
        <w:t>Honors and awards</w:t>
      </w:r>
      <w:bookmarkStart w:id="0" w:name="_GoBack"/>
      <w:bookmarkEnd w:id="0"/>
    </w:p>
    <w:p w14:paraId="61A7350F" w14:textId="1CA4DDE6" w:rsidR="00962E57" w:rsidRPr="00BD7F10" w:rsidRDefault="00962E57" w:rsidP="00BD35E2">
      <w:pPr>
        <w:pStyle w:val="ListParagraph"/>
        <w:numPr>
          <w:ilvl w:val="0"/>
          <w:numId w:val="16"/>
        </w:numPr>
      </w:pPr>
      <w:r w:rsidRPr="00BD7F10">
        <w:t>2</w:t>
      </w:r>
      <w:r w:rsidRPr="00BD7F10">
        <w:rPr>
          <w:vertAlign w:val="superscript"/>
        </w:rPr>
        <w:t>nd</w:t>
      </w:r>
      <w:r w:rsidRPr="00BD7F10">
        <w:t xml:space="preserve"> Rank in NSBE Hackathon</w:t>
      </w:r>
      <w:r w:rsidR="00443298" w:rsidRPr="00BD7F10">
        <w:t xml:space="preserve"> organized by University of Toronto</w:t>
      </w:r>
      <w:r w:rsidR="00443298" w:rsidRPr="00BD7F10">
        <w:tab/>
      </w:r>
      <w:r w:rsidR="00443298" w:rsidRPr="00BD7F10">
        <w:tab/>
      </w:r>
      <w:r w:rsidR="00443298" w:rsidRPr="00BD7F10">
        <w:tab/>
      </w:r>
      <w:r w:rsidR="00443298" w:rsidRPr="00BD7F10">
        <w:tab/>
        <w:t>(2020)</w:t>
      </w:r>
    </w:p>
    <w:p w14:paraId="7BE18928" w14:textId="65DF131F" w:rsidR="00443298" w:rsidRPr="00BD7F10" w:rsidRDefault="00F26FBE" w:rsidP="00BD35E2">
      <w:pPr>
        <w:pStyle w:val="ListParagraph"/>
        <w:numPr>
          <w:ilvl w:val="0"/>
          <w:numId w:val="16"/>
        </w:numPr>
      </w:pPr>
      <w:r w:rsidRPr="00BD7F10">
        <w:t>1</w:t>
      </w:r>
      <w:r w:rsidRPr="00BD7F10">
        <w:rPr>
          <w:vertAlign w:val="superscript"/>
        </w:rPr>
        <w:t>st</w:t>
      </w:r>
      <w:r w:rsidRPr="00BD7F10">
        <w:t xml:space="preserve"> Rank in Bloomberg First Time Hack Challenge</w:t>
      </w:r>
      <w:r w:rsidRPr="00BD7F10">
        <w:tab/>
      </w:r>
      <w:r w:rsidRPr="00BD7F10">
        <w:tab/>
      </w:r>
      <w:r w:rsidRPr="00BD7F10">
        <w:tab/>
      </w:r>
      <w:r w:rsidRPr="00BD7F10">
        <w:tab/>
      </w:r>
      <w:r w:rsidRPr="00BD7F10">
        <w:tab/>
      </w:r>
      <w:r w:rsidRPr="00BD7F10">
        <w:tab/>
        <w:t>(2020)</w:t>
      </w:r>
    </w:p>
    <w:p w14:paraId="39ED826D" w14:textId="55552536" w:rsidR="00424B6E" w:rsidRDefault="00424B6E" w:rsidP="00BD35E2">
      <w:pPr>
        <w:pStyle w:val="ListParagraph"/>
        <w:numPr>
          <w:ilvl w:val="0"/>
          <w:numId w:val="16"/>
        </w:numPr>
      </w:pPr>
      <w:r w:rsidRPr="00BD7F10">
        <w:t>University of Toronto Dean’s Honor Award</w:t>
      </w:r>
      <w:r w:rsidRPr="00BD7F10">
        <w:tab/>
      </w:r>
      <w:r w:rsidRPr="00BD7F10">
        <w:tab/>
      </w:r>
      <w:r w:rsidRPr="00BD7F10">
        <w:tab/>
      </w:r>
      <w:r w:rsidRPr="00BD7F10">
        <w:tab/>
      </w:r>
      <w:r w:rsidRPr="00BD7F10">
        <w:tab/>
      </w:r>
      <w:r w:rsidRPr="00BD7F10">
        <w:tab/>
        <w:t>(2020)</w:t>
      </w:r>
    </w:p>
    <w:p w14:paraId="3CD0B1B6" w14:textId="5E1F32D5" w:rsidR="00B51D1B" w:rsidRPr="00BD7F10" w:rsidRDefault="00BD35E2" w:rsidP="00BD35E2">
      <w:pPr>
        <w:pStyle w:val="ListParagraph"/>
        <w:numPr>
          <w:ilvl w:val="0"/>
          <w:numId w:val="16"/>
        </w:numPr>
      </w:pPr>
      <w:r w:rsidRPr="00BD7F10">
        <w:t>Central Board of Secondary Education</w:t>
      </w:r>
      <w:r w:rsidR="00C44356" w:rsidRPr="00BD7F10">
        <w:t xml:space="preserve"> Grade 12</w:t>
      </w:r>
      <w:r w:rsidRPr="00BD7F10">
        <w:t xml:space="preserve"> - Gujarat State Topper </w:t>
      </w:r>
      <w:r w:rsidR="005B2329" w:rsidRPr="00BD7F10">
        <w:tab/>
      </w:r>
      <w:r w:rsidR="005B2329" w:rsidRPr="00BD7F10">
        <w:tab/>
      </w:r>
      <w:r w:rsidR="005B2329" w:rsidRPr="00BD7F10">
        <w:tab/>
      </w:r>
      <w:r w:rsidRPr="00BD7F10">
        <w:t>(2019)</w:t>
      </w:r>
    </w:p>
    <w:p w14:paraId="4C51A26C" w14:textId="44BEE260" w:rsidR="0014785E" w:rsidRDefault="00E0054A" w:rsidP="00E0054A">
      <w:pPr>
        <w:pStyle w:val="ListParagraph"/>
        <w:numPr>
          <w:ilvl w:val="0"/>
          <w:numId w:val="16"/>
        </w:numPr>
      </w:pPr>
      <w:r w:rsidRPr="00BD7F10">
        <w:t xml:space="preserve">University of Toronto </w:t>
      </w:r>
      <w:r w:rsidR="00073965" w:rsidRPr="00BD7F10">
        <w:t>International S</w:t>
      </w:r>
      <w:r w:rsidR="0014785E" w:rsidRPr="00BD7F10">
        <w:t xml:space="preserve">cholar’s </w:t>
      </w:r>
      <w:r w:rsidR="00073965" w:rsidRPr="00BD7F10">
        <w:t>A</w:t>
      </w:r>
      <w:r w:rsidR="0014785E" w:rsidRPr="00BD7F10">
        <w:t>ward scholarshi</w:t>
      </w:r>
      <w:r w:rsidRPr="00BD7F10">
        <w:t>p</w:t>
      </w:r>
      <w:r w:rsidRPr="00BD7F10">
        <w:tab/>
      </w:r>
      <w:r w:rsidR="005B2329" w:rsidRPr="00BD7F10">
        <w:tab/>
      </w:r>
      <w:r w:rsidR="005B2329" w:rsidRPr="00BD7F10">
        <w:tab/>
      </w:r>
      <w:r w:rsidR="005B2329" w:rsidRPr="00BD7F10">
        <w:tab/>
      </w:r>
      <w:r w:rsidR="0014785E" w:rsidRPr="00BD7F10">
        <w:t>(2019)</w:t>
      </w:r>
    </w:p>
    <w:p w14:paraId="69FF43D4" w14:textId="1F48F7CD" w:rsidR="005D1B21" w:rsidRPr="00BD7F10" w:rsidRDefault="005D1B21" w:rsidP="005D1B21">
      <w:pPr>
        <w:pStyle w:val="ListParagraph"/>
        <w:numPr>
          <w:ilvl w:val="0"/>
          <w:numId w:val="16"/>
        </w:numPr>
      </w:pPr>
      <w:proofErr w:type="spellStart"/>
      <w:r>
        <w:t>HackerRank</w:t>
      </w:r>
      <w:proofErr w:type="spellEnd"/>
      <w:r>
        <w:t xml:space="preserve"> Golden Badge Award in </w:t>
      </w:r>
      <w:r w:rsidR="00BA36E4">
        <w:t>P</w:t>
      </w:r>
      <w:r>
        <w:t>ython and Silver Badge Award in C.</w:t>
      </w:r>
      <w:r>
        <w:tab/>
      </w:r>
      <w:r>
        <w:tab/>
        <w:t>(2020)</w:t>
      </w:r>
    </w:p>
    <w:p w14:paraId="72D0D762" w14:textId="77777777" w:rsidR="00B11BC8" w:rsidRPr="00BD7F10" w:rsidRDefault="00073965" w:rsidP="00B11BC8">
      <w:pPr>
        <w:pStyle w:val="ListParagraph"/>
        <w:numPr>
          <w:ilvl w:val="0"/>
          <w:numId w:val="16"/>
        </w:numPr>
      </w:pPr>
      <w:r w:rsidRPr="00BD7F10">
        <w:t>“</w:t>
      </w:r>
      <w:proofErr w:type="spellStart"/>
      <w:r w:rsidR="00B11BC8" w:rsidRPr="00BD7F10">
        <w:t>T</w:t>
      </w:r>
      <w:r w:rsidRPr="00BD7F10">
        <w:t>allent</w:t>
      </w:r>
      <w:proofErr w:type="spellEnd"/>
      <w:r w:rsidRPr="00BD7F10">
        <w:t>-ex</w:t>
      </w:r>
      <w:r w:rsidR="00B11BC8" w:rsidRPr="00BD7F10">
        <w:t xml:space="preserve"> Competition</w:t>
      </w:r>
      <w:r w:rsidRPr="00BD7F10">
        <w:t>”</w:t>
      </w:r>
      <w:r w:rsidR="00B11BC8" w:rsidRPr="00BD7F10">
        <w:t xml:space="preserve"> State Rank - 7, Zonal Rank - 9, All India Rank - 139 </w:t>
      </w:r>
      <w:r w:rsidR="005B2329" w:rsidRPr="00BD7F10">
        <w:tab/>
      </w:r>
      <w:r w:rsidR="005B2329" w:rsidRPr="00BD7F10">
        <w:tab/>
      </w:r>
      <w:r w:rsidR="00B11BC8" w:rsidRPr="00BD7F10">
        <w:t>(2018)</w:t>
      </w:r>
    </w:p>
    <w:p w14:paraId="50E3B5C0" w14:textId="7F44E3B0" w:rsidR="00BD35E2" w:rsidRPr="00BD7F10" w:rsidRDefault="00BD35E2" w:rsidP="00BD35E2">
      <w:pPr>
        <w:pStyle w:val="ListParagraph"/>
        <w:numPr>
          <w:ilvl w:val="0"/>
          <w:numId w:val="16"/>
        </w:numPr>
      </w:pPr>
      <w:r w:rsidRPr="00BD7F10">
        <w:t xml:space="preserve">National Science Olympiad </w:t>
      </w:r>
      <w:r w:rsidR="00E0054A" w:rsidRPr="00BD7F10">
        <w:t xml:space="preserve">Gujarat </w:t>
      </w:r>
      <w:r w:rsidRPr="00BD7F10">
        <w:t xml:space="preserve">State Rank - 23 </w:t>
      </w:r>
      <w:r w:rsidR="005B2329" w:rsidRPr="00BD7F10">
        <w:tab/>
      </w:r>
      <w:r w:rsidR="005B2329" w:rsidRPr="00BD7F10">
        <w:tab/>
      </w:r>
      <w:r w:rsidR="005B2329" w:rsidRPr="00BD7F10">
        <w:tab/>
      </w:r>
      <w:r w:rsidR="005B2329" w:rsidRPr="00BD7F10">
        <w:tab/>
      </w:r>
      <w:r w:rsidR="005B2329" w:rsidRPr="00BD7F10">
        <w:tab/>
      </w:r>
      <w:r w:rsidRPr="00BD7F10">
        <w:t>(2017)</w:t>
      </w:r>
    </w:p>
    <w:p w14:paraId="4FD66315" w14:textId="77777777" w:rsidR="00BD35E2" w:rsidRPr="00BD7F10" w:rsidRDefault="00BD35E2" w:rsidP="00BD35E2">
      <w:pPr>
        <w:pStyle w:val="ListParagraph"/>
        <w:numPr>
          <w:ilvl w:val="0"/>
          <w:numId w:val="16"/>
        </w:numPr>
      </w:pPr>
      <w:r w:rsidRPr="00BD7F10">
        <w:t xml:space="preserve">Rotary International Inter-School Quiz 2nd position </w:t>
      </w:r>
      <w:r w:rsidR="005B2329" w:rsidRPr="00BD7F10">
        <w:tab/>
      </w:r>
      <w:r w:rsidR="005B2329" w:rsidRPr="00BD7F10">
        <w:tab/>
      </w:r>
      <w:r w:rsidR="005B2329" w:rsidRPr="00BD7F10">
        <w:tab/>
      </w:r>
      <w:r w:rsidR="005B2329" w:rsidRPr="00BD7F10">
        <w:tab/>
      </w:r>
      <w:r w:rsidR="005B2329" w:rsidRPr="00BD7F10">
        <w:tab/>
      </w:r>
      <w:r w:rsidRPr="00BD7F10">
        <w:t>(2017)</w:t>
      </w:r>
    </w:p>
    <w:p w14:paraId="6EA3EC6D" w14:textId="77777777" w:rsidR="00606CBF" w:rsidRPr="00BD7F10" w:rsidRDefault="00606CBF" w:rsidP="00606CBF">
      <w:pPr>
        <w:pStyle w:val="ListParagraph"/>
        <w:numPr>
          <w:ilvl w:val="0"/>
          <w:numId w:val="16"/>
        </w:numPr>
      </w:pPr>
      <w:r w:rsidRPr="00BD7F10">
        <w:t xml:space="preserve">Indian National Talent Search Examination Merit Certificate </w:t>
      </w:r>
      <w:r w:rsidR="005B2329" w:rsidRPr="00BD7F10">
        <w:tab/>
      </w:r>
      <w:r w:rsidR="005B2329" w:rsidRPr="00BD7F10">
        <w:tab/>
      </w:r>
      <w:r w:rsidR="005B2329" w:rsidRPr="00BD7F10">
        <w:tab/>
      </w:r>
      <w:r w:rsidR="005B2329" w:rsidRPr="00BD7F10">
        <w:tab/>
      </w:r>
      <w:r w:rsidRPr="00BD7F10">
        <w:t>(2017)</w:t>
      </w:r>
    </w:p>
    <w:p w14:paraId="21B1FC99" w14:textId="62A95402" w:rsidR="00BD35E2" w:rsidRDefault="00BD35E2" w:rsidP="00BD35E2">
      <w:pPr>
        <w:pStyle w:val="ListParagraph"/>
        <w:numPr>
          <w:ilvl w:val="0"/>
          <w:numId w:val="16"/>
        </w:numPr>
      </w:pPr>
      <w:r w:rsidRPr="00BD7F10">
        <w:t xml:space="preserve">Certificate for outstanding performance in ASSET </w:t>
      </w:r>
      <w:r w:rsidR="00B11BC8" w:rsidRPr="00BD7F10">
        <w:t>[</w:t>
      </w:r>
      <w:r w:rsidRPr="00BD7F10">
        <w:t xml:space="preserve">Science and </w:t>
      </w:r>
      <w:r w:rsidR="00073965" w:rsidRPr="00BD7F10">
        <w:t>M</w:t>
      </w:r>
      <w:r w:rsidRPr="00BD7F10">
        <w:t>athematics</w:t>
      </w:r>
      <w:r w:rsidR="00B11BC8" w:rsidRPr="00BD7F10">
        <w:t>]</w:t>
      </w:r>
      <w:r w:rsidRPr="00BD7F10">
        <w:t xml:space="preserve"> </w:t>
      </w:r>
      <w:r w:rsidR="005B2329" w:rsidRPr="00BD7F10">
        <w:tab/>
      </w:r>
      <w:r w:rsidR="005B2329" w:rsidRPr="00BD7F10">
        <w:tab/>
      </w:r>
      <w:r w:rsidR="00B11BC8" w:rsidRPr="00BD7F10">
        <w:t>(2017)</w:t>
      </w:r>
    </w:p>
    <w:p w14:paraId="1508B762" w14:textId="0D3164BB" w:rsidR="00E83989" w:rsidRPr="00BD7F10" w:rsidRDefault="00E83989" w:rsidP="00E83989">
      <w:pPr>
        <w:pStyle w:val="ListParagraph"/>
        <w:numPr>
          <w:ilvl w:val="0"/>
          <w:numId w:val="16"/>
        </w:numPr>
        <w:ind w:right="-421"/>
      </w:pPr>
      <w:r w:rsidRPr="006C34A8">
        <w:t xml:space="preserve">Scholar certificate for the academic session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4A8">
        <w:t>(2016)</w:t>
      </w:r>
    </w:p>
    <w:p w14:paraId="22E4D0C6" w14:textId="155CFDAF" w:rsidR="00B11BC8" w:rsidRPr="00BD7F10" w:rsidRDefault="00600907" w:rsidP="00BD35E2">
      <w:pPr>
        <w:pStyle w:val="ListParagraph"/>
        <w:numPr>
          <w:ilvl w:val="0"/>
          <w:numId w:val="16"/>
        </w:numPr>
      </w:pPr>
      <w:r>
        <w:t xml:space="preserve">Distinction </w:t>
      </w:r>
      <w:r w:rsidR="00B11BC8" w:rsidRPr="00BD7F10">
        <w:t xml:space="preserve">– All India Mathematics and </w:t>
      </w:r>
      <w:r w:rsidR="00073965" w:rsidRPr="00BD7F10">
        <w:t>S</w:t>
      </w:r>
      <w:r w:rsidR="00B11BC8" w:rsidRPr="00BD7F10">
        <w:t xml:space="preserve">cience Olympiad </w:t>
      </w:r>
      <w:r w:rsidR="005B2329" w:rsidRPr="00BD7F10">
        <w:t xml:space="preserve">    </w:t>
      </w:r>
      <w:r w:rsidR="005B2329" w:rsidRPr="00BD7F10">
        <w:tab/>
      </w:r>
      <w:r>
        <w:tab/>
      </w:r>
      <w:r>
        <w:tab/>
      </w:r>
      <w:r w:rsidR="005B2329" w:rsidRPr="00BD7F10">
        <w:tab/>
      </w:r>
      <w:r w:rsidR="00B11BC8" w:rsidRPr="00BD7F10">
        <w:t>(2015)</w:t>
      </w:r>
    </w:p>
    <w:p w14:paraId="71930544" w14:textId="0C608EC5" w:rsidR="00B11BC8" w:rsidRDefault="00606CBF" w:rsidP="00E855FB">
      <w:pPr>
        <w:pStyle w:val="ListParagraph"/>
        <w:numPr>
          <w:ilvl w:val="0"/>
          <w:numId w:val="16"/>
        </w:numPr>
        <w:ind w:right="-421"/>
      </w:pPr>
      <w:r w:rsidRPr="00BD7F10">
        <w:t xml:space="preserve">Merit Academic Excellence Award </w:t>
      </w:r>
      <w:r w:rsidR="005B2329" w:rsidRPr="00BD7F10">
        <w:tab/>
      </w:r>
      <w:r w:rsidR="005B2329" w:rsidRPr="00BD7F10">
        <w:tab/>
      </w:r>
      <w:r w:rsidR="005B2329" w:rsidRPr="00BD7F10">
        <w:tab/>
      </w:r>
      <w:r w:rsidR="00600907">
        <w:tab/>
      </w:r>
      <w:r w:rsidR="005B2329" w:rsidRPr="00BD7F10">
        <w:tab/>
        <w:t xml:space="preserve">           </w:t>
      </w:r>
      <w:r w:rsidR="001A3996">
        <w:tab/>
      </w:r>
      <w:r w:rsidR="001A3996">
        <w:tab/>
      </w:r>
      <w:r w:rsidRPr="00BD7F10">
        <w:t>(2014 and 2015)</w:t>
      </w:r>
    </w:p>
    <w:p w14:paraId="4978C3C7" w14:textId="7255A2D9" w:rsidR="009B126B" w:rsidRDefault="007E4379" w:rsidP="009B126B">
      <w:pPr>
        <w:pStyle w:val="ListParagraph"/>
        <w:numPr>
          <w:ilvl w:val="0"/>
          <w:numId w:val="16"/>
        </w:numPr>
        <w:ind w:right="-421"/>
      </w:pPr>
      <w:r w:rsidRPr="006C34A8">
        <w:t xml:space="preserve">Platinum award in SIMS </w:t>
      </w:r>
      <w:r w:rsidR="009B126B">
        <w:t>M</w:t>
      </w:r>
      <w:r w:rsidRPr="006C34A8">
        <w:t xml:space="preserve">athematics contest      </w:t>
      </w:r>
      <w:r>
        <w:tab/>
      </w:r>
      <w:r>
        <w:tab/>
      </w:r>
      <w:r>
        <w:tab/>
      </w:r>
      <w:r>
        <w:tab/>
      </w:r>
      <w:r w:rsidR="009B126B">
        <w:tab/>
      </w:r>
      <w:r w:rsidRPr="006C34A8">
        <w:t>(2012)</w:t>
      </w:r>
    </w:p>
    <w:p w14:paraId="749897B6" w14:textId="4ED8E853" w:rsidR="006C34A8" w:rsidRPr="00BD7F10" w:rsidRDefault="006C34A8" w:rsidP="009B126B">
      <w:pPr>
        <w:pStyle w:val="ListParagraph"/>
        <w:numPr>
          <w:ilvl w:val="0"/>
          <w:numId w:val="16"/>
        </w:numPr>
        <w:ind w:right="-421"/>
      </w:pPr>
      <w:r w:rsidRPr="006C34A8">
        <w:t xml:space="preserve">Merit award in SIMS </w:t>
      </w:r>
      <w:r w:rsidR="009B126B">
        <w:t>S</w:t>
      </w:r>
      <w:r w:rsidRPr="006C34A8">
        <w:t>cience contest</w:t>
      </w:r>
      <w:r w:rsidR="009B126B">
        <w:tab/>
      </w:r>
      <w:r w:rsidR="009B126B">
        <w:tab/>
      </w:r>
      <w:r w:rsidR="009B126B">
        <w:tab/>
      </w:r>
      <w:r w:rsidR="009B126B">
        <w:tab/>
      </w:r>
      <w:r w:rsidR="009B126B">
        <w:tab/>
      </w:r>
      <w:r w:rsidR="009B126B">
        <w:tab/>
      </w:r>
      <w:r w:rsidRPr="006C34A8">
        <w:t xml:space="preserve">        </w:t>
      </w:r>
      <w:r w:rsidR="009B126B">
        <w:t xml:space="preserve">   </w:t>
      </w:r>
      <w:proofErr w:type="gramStart"/>
      <w:r w:rsidR="009B126B">
        <w:t xml:space="preserve">   </w:t>
      </w:r>
      <w:r w:rsidRPr="006C34A8">
        <w:t>(</w:t>
      </w:r>
      <w:proofErr w:type="gramEnd"/>
      <w:r w:rsidRPr="006C34A8">
        <w:t>2012)</w:t>
      </w:r>
    </w:p>
    <w:sectPr w:rsidR="006C34A8" w:rsidRPr="00BD7F10" w:rsidSect="00964C83">
      <w:footerReference w:type="default" r:id="rId16"/>
      <w:headerReference w:type="first" r:id="rId17"/>
      <w:pgSz w:w="12240" w:h="15840" w:code="1"/>
      <w:pgMar w:top="720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33CBE" w14:textId="77777777" w:rsidR="00C06E9C" w:rsidRDefault="00C06E9C" w:rsidP="0068194B">
      <w:r>
        <w:separator/>
      </w:r>
    </w:p>
    <w:p w14:paraId="4DBE01CA" w14:textId="77777777" w:rsidR="00C06E9C" w:rsidRDefault="00C06E9C"/>
    <w:p w14:paraId="0D578824" w14:textId="77777777" w:rsidR="00C06E9C" w:rsidRDefault="00C06E9C"/>
  </w:endnote>
  <w:endnote w:type="continuationSeparator" w:id="0">
    <w:p w14:paraId="2F7DEF3F" w14:textId="77777777" w:rsidR="00C06E9C" w:rsidRDefault="00C06E9C" w:rsidP="0068194B">
      <w:r>
        <w:continuationSeparator/>
      </w:r>
    </w:p>
    <w:p w14:paraId="0D5000F5" w14:textId="77777777" w:rsidR="00C06E9C" w:rsidRDefault="00C06E9C"/>
    <w:p w14:paraId="51416BE7" w14:textId="77777777" w:rsidR="00C06E9C" w:rsidRDefault="00C06E9C"/>
  </w:endnote>
  <w:endnote w:type="continuationNotice" w:id="1">
    <w:p w14:paraId="75CCD25E" w14:textId="77777777" w:rsidR="00C06E9C" w:rsidRDefault="00C06E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23D8A" w14:textId="77777777" w:rsidR="0083145D" w:rsidRDefault="008314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C654" w14:textId="77777777" w:rsidR="00C06E9C" w:rsidRDefault="00C06E9C" w:rsidP="0068194B">
      <w:r>
        <w:separator/>
      </w:r>
    </w:p>
    <w:p w14:paraId="08813419" w14:textId="77777777" w:rsidR="00C06E9C" w:rsidRDefault="00C06E9C"/>
    <w:p w14:paraId="5FB863AB" w14:textId="77777777" w:rsidR="00C06E9C" w:rsidRDefault="00C06E9C"/>
  </w:footnote>
  <w:footnote w:type="continuationSeparator" w:id="0">
    <w:p w14:paraId="574B7904" w14:textId="77777777" w:rsidR="00C06E9C" w:rsidRDefault="00C06E9C" w:rsidP="0068194B">
      <w:r>
        <w:continuationSeparator/>
      </w:r>
    </w:p>
    <w:p w14:paraId="056E77E2" w14:textId="77777777" w:rsidR="00C06E9C" w:rsidRDefault="00C06E9C"/>
    <w:p w14:paraId="79F9BC04" w14:textId="77777777" w:rsidR="00C06E9C" w:rsidRDefault="00C06E9C"/>
  </w:footnote>
  <w:footnote w:type="continuationNotice" w:id="1">
    <w:p w14:paraId="5AA20750" w14:textId="77777777" w:rsidR="00C06E9C" w:rsidRDefault="00C06E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7DD32" w14:textId="77777777" w:rsidR="0083145D" w:rsidRPr="004E01EB" w:rsidRDefault="0083145D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83FD32F" wp14:editId="53957F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rto="http://schemas.microsoft.com/office/word/2006/arto">
          <w:pict>
            <v:line w14:anchorId="6283B60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FEE8B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1A77DB"/>
    <w:multiLevelType w:val="hybridMultilevel"/>
    <w:tmpl w:val="C740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231DE3"/>
    <w:multiLevelType w:val="hybridMultilevel"/>
    <w:tmpl w:val="9978F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1460B"/>
    <w:multiLevelType w:val="hybridMultilevel"/>
    <w:tmpl w:val="93905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E4B13ED"/>
    <w:multiLevelType w:val="hybridMultilevel"/>
    <w:tmpl w:val="38406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6B85B61"/>
    <w:multiLevelType w:val="hybridMultilevel"/>
    <w:tmpl w:val="D8608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7"/>
  </w:num>
  <w:num w:numId="16">
    <w:abstractNumId w:val="1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F0"/>
    <w:rsid w:val="000001EF"/>
    <w:rsid w:val="00007322"/>
    <w:rsid w:val="00007728"/>
    <w:rsid w:val="00011C98"/>
    <w:rsid w:val="000150A8"/>
    <w:rsid w:val="00022A73"/>
    <w:rsid w:val="00024584"/>
    <w:rsid w:val="00024730"/>
    <w:rsid w:val="000259B4"/>
    <w:rsid w:val="00041BF9"/>
    <w:rsid w:val="00044120"/>
    <w:rsid w:val="00050A38"/>
    <w:rsid w:val="00055A34"/>
    <w:rsid w:val="00055E95"/>
    <w:rsid w:val="000633D9"/>
    <w:rsid w:val="0007021F"/>
    <w:rsid w:val="00073965"/>
    <w:rsid w:val="00074D7B"/>
    <w:rsid w:val="00080441"/>
    <w:rsid w:val="00085319"/>
    <w:rsid w:val="0008544B"/>
    <w:rsid w:val="000878E6"/>
    <w:rsid w:val="000926DF"/>
    <w:rsid w:val="00092BC4"/>
    <w:rsid w:val="000B2800"/>
    <w:rsid w:val="000B2BA5"/>
    <w:rsid w:val="000B718B"/>
    <w:rsid w:val="000D658A"/>
    <w:rsid w:val="000D695A"/>
    <w:rsid w:val="000D7FC1"/>
    <w:rsid w:val="000E798E"/>
    <w:rsid w:val="000F2F8C"/>
    <w:rsid w:val="000F32DE"/>
    <w:rsid w:val="000F3509"/>
    <w:rsid w:val="000F39CF"/>
    <w:rsid w:val="0010006E"/>
    <w:rsid w:val="001045A8"/>
    <w:rsid w:val="00106BA5"/>
    <w:rsid w:val="00113E99"/>
    <w:rsid w:val="00114A91"/>
    <w:rsid w:val="00115C50"/>
    <w:rsid w:val="0012068A"/>
    <w:rsid w:val="00120D6C"/>
    <w:rsid w:val="00126406"/>
    <w:rsid w:val="00135EE8"/>
    <w:rsid w:val="001427E1"/>
    <w:rsid w:val="00145323"/>
    <w:rsid w:val="00145737"/>
    <w:rsid w:val="0014785E"/>
    <w:rsid w:val="0016254D"/>
    <w:rsid w:val="00163668"/>
    <w:rsid w:val="00171566"/>
    <w:rsid w:val="00172411"/>
    <w:rsid w:val="00174676"/>
    <w:rsid w:val="00175283"/>
    <w:rsid w:val="001755A8"/>
    <w:rsid w:val="001814D2"/>
    <w:rsid w:val="00184014"/>
    <w:rsid w:val="00192008"/>
    <w:rsid w:val="001A1BED"/>
    <w:rsid w:val="001A3996"/>
    <w:rsid w:val="001A7F32"/>
    <w:rsid w:val="001B496D"/>
    <w:rsid w:val="001B5FC3"/>
    <w:rsid w:val="001C0E68"/>
    <w:rsid w:val="001C4B6F"/>
    <w:rsid w:val="001D03E9"/>
    <w:rsid w:val="001D0BF1"/>
    <w:rsid w:val="001D100B"/>
    <w:rsid w:val="001D44E5"/>
    <w:rsid w:val="001E3120"/>
    <w:rsid w:val="001E7E0C"/>
    <w:rsid w:val="001F0B1E"/>
    <w:rsid w:val="001F0BB0"/>
    <w:rsid w:val="001F4E6D"/>
    <w:rsid w:val="001F6140"/>
    <w:rsid w:val="00202A2A"/>
    <w:rsid w:val="00203573"/>
    <w:rsid w:val="0020597D"/>
    <w:rsid w:val="00211B30"/>
    <w:rsid w:val="00213B4C"/>
    <w:rsid w:val="00213D35"/>
    <w:rsid w:val="00214258"/>
    <w:rsid w:val="00221F7A"/>
    <w:rsid w:val="002253B0"/>
    <w:rsid w:val="00236D54"/>
    <w:rsid w:val="00241D8C"/>
    <w:rsid w:val="00241FDB"/>
    <w:rsid w:val="0024720C"/>
    <w:rsid w:val="0025004E"/>
    <w:rsid w:val="0025135C"/>
    <w:rsid w:val="00256EC2"/>
    <w:rsid w:val="002617AE"/>
    <w:rsid w:val="00261FAA"/>
    <w:rsid w:val="002638D0"/>
    <w:rsid w:val="00263ED1"/>
    <w:rsid w:val="002647D3"/>
    <w:rsid w:val="002666FD"/>
    <w:rsid w:val="00271496"/>
    <w:rsid w:val="00271601"/>
    <w:rsid w:val="0027318F"/>
    <w:rsid w:val="00275EAE"/>
    <w:rsid w:val="00280206"/>
    <w:rsid w:val="00280641"/>
    <w:rsid w:val="0028488C"/>
    <w:rsid w:val="00294998"/>
    <w:rsid w:val="00296B39"/>
    <w:rsid w:val="00297F18"/>
    <w:rsid w:val="002A1945"/>
    <w:rsid w:val="002B2958"/>
    <w:rsid w:val="002B3FC8"/>
    <w:rsid w:val="002B73F8"/>
    <w:rsid w:val="002B7722"/>
    <w:rsid w:val="002D1274"/>
    <w:rsid w:val="002D23C5"/>
    <w:rsid w:val="002D6137"/>
    <w:rsid w:val="002E5844"/>
    <w:rsid w:val="002E7E61"/>
    <w:rsid w:val="002F05E5"/>
    <w:rsid w:val="002F254D"/>
    <w:rsid w:val="002F30E4"/>
    <w:rsid w:val="00307140"/>
    <w:rsid w:val="00311710"/>
    <w:rsid w:val="00315F14"/>
    <w:rsid w:val="00316137"/>
    <w:rsid w:val="00316DFF"/>
    <w:rsid w:val="00325B57"/>
    <w:rsid w:val="00336056"/>
    <w:rsid w:val="003427AE"/>
    <w:rsid w:val="00346114"/>
    <w:rsid w:val="003544E1"/>
    <w:rsid w:val="00366398"/>
    <w:rsid w:val="0036686E"/>
    <w:rsid w:val="003719B9"/>
    <w:rsid w:val="00373A85"/>
    <w:rsid w:val="00383BD0"/>
    <w:rsid w:val="00385404"/>
    <w:rsid w:val="003937D1"/>
    <w:rsid w:val="003969F3"/>
    <w:rsid w:val="003A0632"/>
    <w:rsid w:val="003A30E5"/>
    <w:rsid w:val="003A6ADF"/>
    <w:rsid w:val="003B5418"/>
    <w:rsid w:val="003B5928"/>
    <w:rsid w:val="003B7868"/>
    <w:rsid w:val="003D2B59"/>
    <w:rsid w:val="003D3217"/>
    <w:rsid w:val="003D3482"/>
    <w:rsid w:val="003D380F"/>
    <w:rsid w:val="003D7070"/>
    <w:rsid w:val="003D7E80"/>
    <w:rsid w:val="003E15FE"/>
    <w:rsid w:val="003E160D"/>
    <w:rsid w:val="003E68EE"/>
    <w:rsid w:val="003F1C8D"/>
    <w:rsid w:val="003F1D5F"/>
    <w:rsid w:val="003F324C"/>
    <w:rsid w:val="00403543"/>
    <w:rsid w:val="00405128"/>
    <w:rsid w:val="00406CFF"/>
    <w:rsid w:val="00410707"/>
    <w:rsid w:val="00413483"/>
    <w:rsid w:val="00416B25"/>
    <w:rsid w:val="00420592"/>
    <w:rsid w:val="00423ED1"/>
    <w:rsid w:val="00424B6E"/>
    <w:rsid w:val="00426A27"/>
    <w:rsid w:val="00430B6E"/>
    <w:rsid w:val="004319E0"/>
    <w:rsid w:val="004350E8"/>
    <w:rsid w:val="00437E8C"/>
    <w:rsid w:val="00440225"/>
    <w:rsid w:val="00442127"/>
    <w:rsid w:val="00443298"/>
    <w:rsid w:val="00460B3A"/>
    <w:rsid w:val="004726BC"/>
    <w:rsid w:val="00474105"/>
    <w:rsid w:val="00475E13"/>
    <w:rsid w:val="00480857"/>
    <w:rsid w:val="00480E6E"/>
    <w:rsid w:val="00484C84"/>
    <w:rsid w:val="00486277"/>
    <w:rsid w:val="00492448"/>
    <w:rsid w:val="00493E58"/>
    <w:rsid w:val="00494CF6"/>
    <w:rsid w:val="00495F8D"/>
    <w:rsid w:val="004A1FAE"/>
    <w:rsid w:val="004A32FF"/>
    <w:rsid w:val="004B06EB"/>
    <w:rsid w:val="004B36B6"/>
    <w:rsid w:val="004B44C9"/>
    <w:rsid w:val="004B6AD0"/>
    <w:rsid w:val="004C072B"/>
    <w:rsid w:val="004C2D5D"/>
    <w:rsid w:val="004C31B2"/>
    <w:rsid w:val="004C33E1"/>
    <w:rsid w:val="004C5604"/>
    <w:rsid w:val="004D210D"/>
    <w:rsid w:val="004D3E8B"/>
    <w:rsid w:val="004E01EB"/>
    <w:rsid w:val="004E0949"/>
    <w:rsid w:val="004E1C62"/>
    <w:rsid w:val="004E22C8"/>
    <w:rsid w:val="004E26B6"/>
    <w:rsid w:val="004E2794"/>
    <w:rsid w:val="004E28AE"/>
    <w:rsid w:val="004F0F35"/>
    <w:rsid w:val="004F275D"/>
    <w:rsid w:val="004F65DF"/>
    <w:rsid w:val="005002DC"/>
    <w:rsid w:val="00510392"/>
    <w:rsid w:val="005132B3"/>
    <w:rsid w:val="00513E2A"/>
    <w:rsid w:val="00515C3B"/>
    <w:rsid w:val="005243C9"/>
    <w:rsid w:val="0053149C"/>
    <w:rsid w:val="00532B61"/>
    <w:rsid w:val="0054135D"/>
    <w:rsid w:val="00554926"/>
    <w:rsid w:val="0055521D"/>
    <w:rsid w:val="005570E5"/>
    <w:rsid w:val="00566A35"/>
    <w:rsid w:val="0056701E"/>
    <w:rsid w:val="0057056C"/>
    <w:rsid w:val="005740D7"/>
    <w:rsid w:val="00586E2C"/>
    <w:rsid w:val="005957A8"/>
    <w:rsid w:val="00596746"/>
    <w:rsid w:val="005A0F26"/>
    <w:rsid w:val="005A170A"/>
    <w:rsid w:val="005A1B10"/>
    <w:rsid w:val="005A319D"/>
    <w:rsid w:val="005A625A"/>
    <w:rsid w:val="005A6850"/>
    <w:rsid w:val="005A7F22"/>
    <w:rsid w:val="005B02E5"/>
    <w:rsid w:val="005B0647"/>
    <w:rsid w:val="005B1B1B"/>
    <w:rsid w:val="005B2329"/>
    <w:rsid w:val="005C5932"/>
    <w:rsid w:val="005D1B21"/>
    <w:rsid w:val="005D3CA7"/>
    <w:rsid w:val="005D4CC1"/>
    <w:rsid w:val="005D6F81"/>
    <w:rsid w:val="005E338D"/>
    <w:rsid w:val="005F4B91"/>
    <w:rsid w:val="005F55D2"/>
    <w:rsid w:val="005F73AA"/>
    <w:rsid w:val="00600907"/>
    <w:rsid w:val="00606CBF"/>
    <w:rsid w:val="00612265"/>
    <w:rsid w:val="00614766"/>
    <w:rsid w:val="00616AB1"/>
    <w:rsid w:val="00616D6B"/>
    <w:rsid w:val="0062312F"/>
    <w:rsid w:val="0062578B"/>
    <w:rsid w:val="00625F2C"/>
    <w:rsid w:val="00630147"/>
    <w:rsid w:val="006445B5"/>
    <w:rsid w:val="00654E07"/>
    <w:rsid w:val="006618E9"/>
    <w:rsid w:val="00666A57"/>
    <w:rsid w:val="00670DE5"/>
    <w:rsid w:val="00671B0F"/>
    <w:rsid w:val="0068194B"/>
    <w:rsid w:val="00682140"/>
    <w:rsid w:val="00692703"/>
    <w:rsid w:val="00693C2B"/>
    <w:rsid w:val="0069418C"/>
    <w:rsid w:val="006A0FE9"/>
    <w:rsid w:val="006A1962"/>
    <w:rsid w:val="006B5D48"/>
    <w:rsid w:val="006B6E59"/>
    <w:rsid w:val="006B7D7B"/>
    <w:rsid w:val="006C1A5E"/>
    <w:rsid w:val="006C34A8"/>
    <w:rsid w:val="006D03C6"/>
    <w:rsid w:val="006D3614"/>
    <w:rsid w:val="006E1507"/>
    <w:rsid w:val="006F2CAF"/>
    <w:rsid w:val="007072B2"/>
    <w:rsid w:val="00712D8B"/>
    <w:rsid w:val="007273B7"/>
    <w:rsid w:val="00732819"/>
    <w:rsid w:val="00733E0A"/>
    <w:rsid w:val="00735D8E"/>
    <w:rsid w:val="0074185C"/>
    <w:rsid w:val="0074403D"/>
    <w:rsid w:val="00744346"/>
    <w:rsid w:val="00746D44"/>
    <w:rsid w:val="00751C79"/>
    <w:rsid w:val="007538DC"/>
    <w:rsid w:val="00754593"/>
    <w:rsid w:val="00757803"/>
    <w:rsid w:val="007709F9"/>
    <w:rsid w:val="00773C2C"/>
    <w:rsid w:val="007744C0"/>
    <w:rsid w:val="0077533A"/>
    <w:rsid w:val="00776476"/>
    <w:rsid w:val="0078435E"/>
    <w:rsid w:val="00785DE7"/>
    <w:rsid w:val="007917F0"/>
    <w:rsid w:val="0079206B"/>
    <w:rsid w:val="0079297E"/>
    <w:rsid w:val="00796076"/>
    <w:rsid w:val="007B3D1F"/>
    <w:rsid w:val="007B570D"/>
    <w:rsid w:val="007C0566"/>
    <w:rsid w:val="007C4A11"/>
    <w:rsid w:val="007C5CE7"/>
    <w:rsid w:val="007C5FA1"/>
    <w:rsid w:val="007C606B"/>
    <w:rsid w:val="007E1771"/>
    <w:rsid w:val="007E2739"/>
    <w:rsid w:val="007E4379"/>
    <w:rsid w:val="007E44D0"/>
    <w:rsid w:val="007E538F"/>
    <w:rsid w:val="007E6A61"/>
    <w:rsid w:val="00801140"/>
    <w:rsid w:val="00803404"/>
    <w:rsid w:val="00813B2B"/>
    <w:rsid w:val="008247FE"/>
    <w:rsid w:val="0082690B"/>
    <w:rsid w:val="008277C8"/>
    <w:rsid w:val="0083145D"/>
    <w:rsid w:val="00834955"/>
    <w:rsid w:val="00834BF2"/>
    <w:rsid w:val="00841D0B"/>
    <w:rsid w:val="00844DE3"/>
    <w:rsid w:val="008520D1"/>
    <w:rsid w:val="00855B59"/>
    <w:rsid w:val="00856FB8"/>
    <w:rsid w:val="00860461"/>
    <w:rsid w:val="0086487C"/>
    <w:rsid w:val="00870B20"/>
    <w:rsid w:val="00875D7F"/>
    <w:rsid w:val="00877907"/>
    <w:rsid w:val="00881334"/>
    <w:rsid w:val="008829F8"/>
    <w:rsid w:val="008832D8"/>
    <w:rsid w:val="00885897"/>
    <w:rsid w:val="00887112"/>
    <w:rsid w:val="0089180A"/>
    <w:rsid w:val="0089369B"/>
    <w:rsid w:val="008A36AC"/>
    <w:rsid w:val="008A4944"/>
    <w:rsid w:val="008A6538"/>
    <w:rsid w:val="008B2F5D"/>
    <w:rsid w:val="008C7056"/>
    <w:rsid w:val="008D0119"/>
    <w:rsid w:val="008D14F6"/>
    <w:rsid w:val="008D217F"/>
    <w:rsid w:val="008E3685"/>
    <w:rsid w:val="008F3B14"/>
    <w:rsid w:val="008F5568"/>
    <w:rsid w:val="00901899"/>
    <w:rsid w:val="0090344B"/>
    <w:rsid w:val="00905715"/>
    <w:rsid w:val="00906610"/>
    <w:rsid w:val="0091204B"/>
    <w:rsid w:val="00912217"/>
    <w:rsid w:val="0091321E"/>
    <w:rsid w:val="00913946"/>
    <w:rsid w:val="0092726B"/>
    <w:rsid w:val="009346D8"/>
    <w:rsid w:val="009361BA"/>
    <w:rsid w:val="00944EEE"/>
    <w:rsid w:val="00944F78"/>
    <w:rsid w:val="009467A1"/>
    <w:rsid w:val="009510E7"/>
    <w:rsid w:val="00952C89"/>
    <w:rsid w:val="009571D8"/>
    <w:rsid w:val="009572D7"/>
    <w:rsid w:val="00960DBA"/>
    <w:rsid w:val="00962E57"/>
    <w:rsid w:val="009636FD"/>
    <w:rsid w:val="00964894"/>
    <w:rsid w:val="00964C83"/>
    <w:rsid w:val="009650EA"/>
    <w:rsid w:val="00974C23"/>
    <w:rsid w:val="0097790C"/>
    <w:rsid w:val="009800DE"/>
    <w:rsid w:val="0098506E"/>
    <w:rsid w:val="0098531E"/>
    <w:rsid w:val="00992B9F"/>
    <w:rsid w:val="009A2805"/>
    <w:rsid w:val="009A44CE"/>
    <w:rsid w:val="009A5330"/>
    <w:rsid w:val="009B126B"/>
    <w:rsid w:val="009C4DFC"/>
    <w:rsid w:val="009D44F8"/>
    <w:rsid w:val="009D650C"/>
    <w:rsid w:val="009E3160"/>
    <w:rsid w:val="009E53D6"/>
    <w:rsid w:val="009E563C"/>
    <w:rsid w:val="009F09E1"/>
    <w:rsid w:val="009F0F22"/>
    <w:rsid w:val="009F220C"/>
    <w:rsid w:val="009F3B05"/>
    <w:rsid w:val="009F4931"/>
    <w:rsid w:val="00A03E51"/>
    <w:rsid w:val="00A048DE"/>
    <w:rsid w:val="00A07E05"/>
    <w:rsid w:val="00A13722"/>
    <w:rsid w:val="00A14534"/>
    <w:rsid w:val="00A16DAA"/>
    <w:rsid w:val="00A20C9F"/>
    <w:rsid w:val="00A217D0"/>
    <w:rsid w:val="00A24162"/>
    <w:rsid w:val="00A25023"/>
    <w:rsid w:val="00A2557C"/>
    <w:rsid w:val="00A26FC4"/>
    <w:rsid w:val="00A270EA"/>
    <w:rsid w:val="00A334D2"/>
    <w:rsid w:val="00A34BA2"/>
    <w:rsid w:val="00A36F27"/>
    <w:rsid w:val="00A42E32"/>
    <w:rsid w:val="00A46E63"/>
    <w:rsid w:val="00A50103"/>
    <w:rsid w:val="00A51DC5"/>
    <w:rsid w:val="00A53DE1"/>
    <w:rsid w:val="00A615E1"/>
    <w:rsid w:val="00A71614"/>
    <w:rsid w:val="00A750C2"/>
    <w:rsid w:val="00A755E8"/>
    <w:rsid w:val="00A91C8A"/>
    <w:rsid w:val="00A93A5D"/>
    <w:rsid w:val="00A9794B"/>
    <w:rsid w:val="00A97A05"/>
    <w:rsid w:val="00AA7FA8"/>
    <w:rsid w:val="00AB32F8"/>
    <w:rsid w:val="00AB610B"/>
    <w:rsid w:val="00AD360E"/>
    <w:rsid w:val="00AD40FB"/>
    <w:rsid w:val="00AD782D"/>
    <w:rsid w:val="00AE22EA"/>
    <w:rsid w:val="00AE4DE4"/>
    <w:rsid w:val="00AE7650"/>
    <w:rsid w:val="00AF1402"/>
    <w:rsid w:val="00B07989"/>
    <w:rsid w:val="00B10EBE"/>
    <w:rsid w:val="00B113DA"/>
    <w:rsid w:val="00B1162E"/>
    <w:rsid w:val="00B11BC8"/>
    <w:rsid w:val="00B236F1"/>
    <w:rsid w:val="00B24893"/>
    <w:rsid w:val="00B31D83"/>
    <w:rsid w:val="00B429B5"/>
    <w:rsid w:val="00B50F99"/>
    <w:rsid w:val="00B51D1B"/>
    <w:rsid w:val="00B52E29"/>
    <w:rsid w:val="00B540F4"/>
    <w:rsid w:val="00B546CA"/>
    <w:rsid w:val="00B57AEC"/>
    <w:rsid w:val="00B60FD0"/>
    <w:rsid w:val="00B6129C"/>
    <w:rsid w:val="00B622DF"/>
    <w:rsid w:val="00B6332A"/>
    <w:rsid w:val="00B65119"/>
    <w:rsid w:val="00B81760"/>
    <w:rsid w:val="00B8494C"/>
    <w:rsid w:val="00B97648"/>
    <w:rsid w:val="00BA0DCD"/>
    <w:rsid w:val="00BA1546"/>
    <w:rsid w:val="00BA26EA"/>
    <w:rsid w:val="00BA2763"/>
    <w:rsid w:val="00BA27B3"/>
    <w:rsid w:val="00BA36E4"/>
    <w:rsid w:val="00BB4E51"/>
    <w:rsid w:val="00BB7B7B"/>
    <w:rsid w:val="00BC4A5B"/>
    <w:rsid w:val="00BD18B7"/>
    <w:rsid w:val="00BD35E2"/>
    <w:rsid w:val="00BD431F"/>
    <w:rsid w:val="00BD7F10"/>
    <w:rsid w:val="00BE1491"/>
    <w:rsid w:val="00BE423E"/>
    <w:rsid w:val="00BF45D4"/>
    <w:rsid w:val="00BF61AC"/>
    <w:rsid w:val="00BF6361"/>
    <w:rsid w:val="00C01296"/>
    <w:rsid w:val="00C048F6"/>
    <w:rsid w:val="00C04A42"/>
    <w:rsid w:val="00C06E9C"/>
    <w:rsid w:val="00C4017B"/>
    <w:rsid w:val="00C44356"/>
    <w:rsid w:val="00C471CC"/>
    <w:rsid w:val="00C47FA6"/>
    <w:rsid w:val="00C51626"/>
    <w:rsid w:val="00C51C54"/>
    <w:rsid w:val="00C56740"/>
    <w:rsid w:val="00C57FC6"/>
    <w:rsid w:val="00C636DB"/>
    <w:rsid w:val="00C656EE"/>
    <w:rsid w:val="00C66A7D"/>
    <w:rsid w:val="00C71C91"/>
    <w:rsid w:val="00C74CB0"/>
    <w:rsid w:val="00C779DA"/>
    <w:rsid w:val="00C814F7"/>
    <w:rsid w:val="00C877AB"/>
    <w:rsid w:val="00C934E6"/>
    <w:rsid w:val="00C94BD3"/>
    <w:rsid w:val="00C94D79"/>
    <w:rsid w:val="00C96262"/>
    <w:rsid w:val="00CA207B"/>
    <w:rsid w:val="00CA446E"/>
    <w:rsid w:val="00CA4B4D"/>
    <w:rsid w:val="00CA4F76"/>
    <w:rsid w:val="00CB35C3"/>
    <w:rsid w:val="00CD323D"/>
    <w:rsid w:val="00CD584C"/>
    <w:rsid w:val="00CE3A0B"/>
    <w:rsid w:val="00CE4030"/>
    <w:rsid w:val="00CE64B3"/>
    <w:rsid w:val="00CF04FA"/>
    <w:rsid w:val="00CF1A49"/>
    <w:rsid w:val="00CF5519"/>
    <w:rsid w:val="00D0630C"/>
    <w:rsid w:val="00D063AA"/>
    <w:rsid w:val="00D11F99"/>
    <w:rsid w:val="00D20A10"/>
    <w:rsid w:val="00D21DD2"/>
    <w:rsid w:val="00D23475"/>
    <w:rsid w:val="00D243A9"/>
    <w:rsid w:val="00D2657A"/>
    <w:rsid w:val="00D305E5"/>
    <w:rsid w:val="00D34AEF"/>
    <w:rsid w:val="00D37CD3"/>
    <w:rsid w:val="00D435F2"/>
    <w:rsid w:val="00D66A52"/>
    <w:rsid w:val="00D66EFA"/>
    <w:rsid w:val="00D72A2D"/>
    <w:rsid w:val="00D74224"/>
    <w:rsid w:val="00D84058"/>
    <w:rsid w:val="00D943A4"/>
    <w:rsid w:val="00D9521A"/>
    <w:rsid w:val="00D9624E"/>
    <w:rsid w:val="00D9644B"/>
    <w:rsid w:val="00DA1216"/>
    <w:rsid w:val="00DA2C27"/>
    <w:rsid w:val="00DA3914"/>
    <w:rsid w:val="00DA4D3D"/>
    <w:rsid w:val="00DA59AA"/>
    <w:rsid w:val="00DA5B23"/>
    <w:rsid w:val="00DA7051"/>
    <w:rsid w:val="00DA7C42"/>
    <w:rsid w:val="00DA7D68"/>
    <w:rsid w:val="00DB00B3"/>
    <w:rsid w:val="00DB6029"/>
    <w:rsid w:val="00DB6915"/>
    <w:rsid w:val="00DB7E1E"/>
    <w:rsid w:val="00DC1B78"/>
    <w:rsid w:val="00DC2A2F"/>
    <w:rsid w:val="00DC600B"/>
    <w:rsid w:val="00DD2A0F"/>
    <w:rsid w:val="00DE0FAA"/>
    <w:rsid w:val="00DE136D"/>
    <w:rsid w:val="00DE6534"/>
    <w:rsid w:val="00DF0623"/>
    <w:rsid w:val="00DF4D6C"/>
    <w:rsid w:val="00E0054A"/>
    <w:rsid w:val="00E01923"/>
    <w:rsid w:val="00E1121E"/>
    <w:rsid w:val="00E121AC"/>
    <w:rsid w:val="00E14498"/>
    <w:rsid w:val="00E15ABC"/>
    <w:rsid w:val="00E218B7"/>
    <w:rsid w:val="00E2397A"/>
    <w:rsid w:val="00E254DB"/>
    <w:rsid w:val="00E256E2"/>
    <w:rsid w:val="00E26219"/>
    <w:rsid w:val="00E300FC"/>
    <w:rsid w:val="00E30A5D"/>
    <w:rsid w:val="00E362DB"/>
    <w:rsid w:val="00E42760"/>
    <w:rsid w:val="00E525D4"/>
    <w:rsid w:val="00E5632B"/>
    <w:rsid w:val="00E61755"/>
    <w:rsid w:val="00E70240"/>
    <w:rsid w:val="00E71E6B"/>
    <w:rsid w:val="00E755D8"/>
    <w:rsid w:val="00E76BD7"/>
    <w:rsid w:val="00E8179B"/>
    <w:rsid w:val="00E81CC5"/>
    <w:rsid w:val="00E83989"/>
    <w:rsid w:val="00E855FB"/>
    <w:rsid w:val="00E85A87"/>
    <w:rsid w:val="00E85B4A"/>
    <w:rsid w:val="00E9528E"/>
    <w:rsid w:val="00EA1D51"/>
    <w:rsid w:val="00EA467D"/>
    <w:rsid w:val="00EA5099"/>
    <w:rsid w:val="00EA5429"/>
    <w:rsid w:val="00EB040C"/>
    <w:rsid w:val="00EC1351"/>
    <w:rsid w:val="00EC4CBF"/>
    <w:rsid w:val="00ED0087"/>
    <w:rsid w:val="00ED0754"/>
    <w:rsid w:val="00EE2CA8"/>
    <w:rsid w:val="00EE6EE6"/>
    <w:rsid w:val="00EF17E8"/>
    <w:rsid w:val="00EF51D9"/>
    <w:rsid w:val="00F01C38"/>
    <w:rsid w:val="00F05058"/>
    <w:rsid w:val="00F130DD"/>
    <w:rsid w:val="00F17B96"/>
    <w:rsid w:val="00F24884"/>
    <w:rsid w:val="00F26FBE"/>
    <w:rsid w:val="00F3100F"/>
    <w:rsid w:val="00F3799D"/>
    <w:rsid w:val="00F40CA4"/>
    <w:rsid w:val="00F476C4"/>
    <w:rsid w:val="00F5300C"/>
    <w:rsid w:val="00F539E3"/>
    <w:rsid w:val="00F53C7D"/>
    <w:rsid w:val="00F61DF9"/>
    <w:rsid w:val="00F74D9A"/>
    <w:rsid w:val="00F81960"/>
    <w:rsid w:val="00F83850"/>
    <w:rsid w:val="00F8769D"/>
    <w:rsid w:val="00F9350C"/>
    <w:rsid w:val="00F94EB5"/>
    <w:rsid w:val="00F9624D"/>
    <w:rsid w:val="00FA1034"/>
    <w:rsid w:val="00FA49DD"/>
    <w:rsid w:val="00FB20CE"/>
    <w:rsid w:val="00FB31C1"/>
    <w:rsid w:val="00FB58F2"/>
    <w:rsid w:val="00FC0D12"/>
    <w:rsid w:val="00FC1057"/>
    <w:rsid w:val="00FC2C15"/>
    <w:rsid w:val="00FC6AEA"/>
    <w:rsid w:val="00FD3D13"/>
    <w:rsid w:val="00FD3F2B"/>
    <w:rsid w:val="00FD622C"/>
    <w:rsid w:val="00FE0B5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BEE9A4"/>
  <w15:chartTrackingRefBased/>
  <w15:docId w15:val="{B8615B93-E309-4ECC-9177-DC461354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A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dyah5" TargetMode="External"/><Relationship Id="rId13" Type="http://schemas.openxmlformats.org/officeDocument/2006/relationships/hyperlink" Target="https://github.com/pandyah5/TicTacToe_A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ndyah5/Visual-sensing-projec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wars.com/users/HackerPan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ndyah5/WoundSensor" TargetMode="Externa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linkedIn.com/in/hetav-pandya" TargetMode="External"/><Relationship Id="rId14" Type="http://schemas.openxmlformats.org/officeDocument/2006/relationships/hyperlink" Target="https://github.com/pandyah5/COVID-19_InfoB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y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17BE15FB147D186C767B9889CD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89BBB-E5CB-4FD8-9957-7CBC075C4661}"/>
      </w:docPartPr>
      <w:docPartBody>
        <w:p w:rsidR="00D23780" w:rsidRDefault="005A04CA">
          <w:pPr>
            <w:pStyle w:val="EDF17BE15FB147D186C767B9889CDD7A"/>
          </w:pPr>
          <w:r w:rsidRPr="00CF1A49">
            <w:t>·</w:t>
          </w:r>
        </w:p>
      </w:docPartBody>
    </w:docPart>
    <w:docPart>
      <w:docPartPr>
        <w:name w:val="A7F7776F9D5144D586A53289D6773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2891E-0189-4E37-8400-C1117ECD087C}"/>
      </w:docPartPr>
      <w:docPartBody>
        <w:p w:rsidR="00D23780" w:rsidRDefault="005A04CA">
          <w:pPr>
            <w:pStyle w:val="A7F7776F9D5144D586A53289D677385F"/>
          </w:pPr>
          <w:r w:rsidRPr="00CF1A49">
            <w:t>·</w:t>
          </w:r>
        </w:p>
      </w:docPartBody>
    </w:docPart>
    <w:docPart>
      <w:docPartPr>
        <w:name w:val="DC52DA42B9EC4A9C9EF8513E8AE8F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6B4C-9AA7-43BB-88B0-87C0DFE1A2A7}"/>
      </w:docPartPr>
      <w:docPartBody>
        <w:p w:rsidR="00D23780" w:rsidRDefault="005A04CA">
          <w:pPr>
            <w:pStyle w:val="DC52DA42B9EC4A9C9EF8513E8AE8FE5A"/>
          </w:pPr>
          <w:r w:rsidRPr="00CF1A49">
            <w:t>Education</w:t>
          </w:r>
        </w:p>
      </w:docPartBody>
    </w:docPart>
    <w:docPart>
      <w:docPartPr>
        <w:name w:val="755790622D2346C184582A38773C0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45CC2-C573-4951-A37B-989066962E90}"/>
      </w:docPartPr>
      <w:docPartBody>
        <w:p w:rsidR="00D23780" w:rsidRDefault="005A04CA">
          <w:pPr>
            <w:pStyle w:val="755790622D2346C184582A38773C0B04"/>
          </w:pPr>
          <w:r w:rsidRPr="00CF1A49">
            <w:t>Skills</w:t>
          </w:r>
        </w:p>
      </w:docPartBody>
    </w:docPart>
    <w:docPart>
      <w:docPartPr>
        <w:name w:val="20496D8E22B54CC0AB903ADA74E81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E997D-6AA3-423E-BEA4-4E9AE9DBA535}"/>
      </w:docPartPr>
      <w:docPartBody>
        <w:p w:rsidR="00000000" w:rsidRDefault="009D2702" w:rsidP="009D2702">
          <w:pPr>
            <w:pStyle w:val="20496D8E22B54CC0AB903ADA74E8183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4"/>
    <w:rsid w:val="00033756"/>
    <w:rsid w:val="0054619D"/>
    <w:rsid w:val="005A04CA"/>
    <w:rsid w:val="006221FC"/>
    <w:rsid w:val="008F6F3B"/>
    <w:rsid w:val="00961FCF"/>
    <w:rsid w:val="009636AE"/>
    <w:rsid w:val="009D2702"/>
    <w:rsid w:val="00AE5B62"/>
    <w:rsid w:val="00B54574"/>
    <w:rsid w:val="00BA610C"/>
    <w:rsid w:val="00D23780"/>
    <w:rsid w:val="00D50A2A"/>
    <w:rsid w:val="00D74055"/>
    <w:rsid w:val="00DA6124"/>
    <w:rsid w:val="00DE4C65"/>
    <w:rsid w:val="00E46A00"/>
    <w:rsid w:val="00E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5593FFA0E41C49E43982458515559">
    <w:name w:val="EFF5593FFA0E41C49E4398245851555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53BD01074C046F886524CE40A683321">
    <w:name w:val="B53BD01074C046F886524CE40A683321"/>
  </w:style>
  <w:style w:type="paragraph" w:customStyle="1" w:styleId="50E9EB0D41144A278594F8CADE3E328D">
    <w:name w:val="50E9EB0D41144A278594F8CADE3E328D"/>
  </w:style>
  <w:style w:type="paragraph" w:customStyle="1" w:styleId="EDF17BE15FB147D186C767B9889CDD7A">
    <w:name w:val="EDF17BE15FB147D186C767B9889CDD7A"/>
  </w:style>
  <w:style w:type="paragraph" w:customStyle="1" w:styleId="55D8D7D3DD1242BDAC89352CCFF28989">
    <w:name w:val="55D8D7D3DD1242BDAC89352CCFF28989"/>
  </w:style>
  <w:style w:type="paragraph" w:customStyle="1" w:styleId="7DA1C8473AED4D2FAAD26B3863E8105A">
    <w:name w:val="7DA1C8473AED4D2FAAD26B3863E8105A"/>
  </w:style>
  <w:style w:type="paragraph" w:customStyle="1" w:styleId="A7F7776F9D5144D586A53289D677385F">
    <w:name w:val="A7F7776F9D5144D586A53289D677385F"/>
  </w:style>
  <w:style w:type="paragraph" w:customStyle="1" w:styleId="37E7C08CE28E40618B13D661ACD2E225">
    <w:name w:val="37E7C08CE28E40618B13D661ACD2E225"/>
  </w:style>
  <w:style w:type="paragraph" w:customStyle="1" w:styleId="CFEB794F4F3F438398F61649C25CAFB8">
    <w:name w:val="CFEB794F4F3F438398F61649C25CAFB8"/>
  </w:style>
  <w:style w:type="paragraph" w:customStyle="1" w:styleId="9A0EF81505DC4B0BB12B21D62BCF634E">
    <w:name w:val="9A0EF81505DC4B0BB12B21D62BCF634E"/>
  </w:style>
  <w:style w:type="paragraph" w:customStyle="1" w:styleId="FDB30BC7006B4E00980EC40477A2A692">
    <w:name w:val="FDB30BC7006B4E00980EC40477A2A692"/>
  </w:style>
  <w:style w:type="paragraph" w:customStyle="1" w:styleId="F336E519A2E54007853C13CE10646569">
    <w:name w:val="F336E519A2E54007853C13CE10646569"/>
  </w:style>
  <w:style w:type="paragraph" w:customStyle="1" w:styleId="F90026DC78E9419F80069F19D3D31DB9">
    <w:name w:val="F90026DC78E9419F80069F19D3D31DB9"/>
  </w:style>
  <w:style w:type="paragraph" w:customStyle="1" w:styleId="09260C3F170D4457AA86F11FD5BF0826">
    <w:name w:val="09260C3F170D4457AA86F11FD5BF0826"/>
  </w:style>
  <w:style w:type="paragraph" w:customStyle="1" w:styleId="7A02085BF8594661BABDE2DE99AE0AF9">
    <w:name w:val="7A02085BF8594661BABDE2DE99AE0AF9"/>
  </w:style>
  <w:style w:type="character" w:styleId="SubtleReference">
    <w:name w:val="Subtle Reference"/>
    <w:basedOn w:val="DefaultParagraphFont"/>
    <w:uiPriority w:val="10"/>
    <w:qFormat/>
    <w:rsid w:val="00DA6124"/>
    <w:rPr>
      <w:b/>
      <w:caps w:val="0"/>
      <w:smallCaps/>
      <w:color w:val="595959" w:themeColor="text1" w:themeTint="A6"/>
    </w:rPr>
  </w:style>
  <w:style w:type="paragraph" w:customStyle="1" w:styleId="5A3154C8A3104535837091CE4526E5E1">
    <w:name w:val="5A3154C8A3104535837091CE4526E5E1"/>
  </w:style>
  <w:style w:type="paragraph" w:customStyle="1" w:styleId="B616E53A125F4E8BA560CE5F2EBE3742">
    <w:name w:val="B616E53A125F4E8BA560CE5F2EBE3742"/>
  </w:style>
  <w:style w:type="paragraph" w:customStyle="1" w:styleId="3A205DE6FCD845BF90AC959D4CA25530">
    <w:name w:val="3A205DE6FCD845BF90AC959D4CA25530"/>
  </w:style>
  <w:style w:type="paragraph" w:customStyle="1" w:styleId="699FCB3B183346168CF1E85A04BCA6A3">
    <w:name w:val="699FCB3B183346168CF1E85A04BCA6A3"/>
  </w:style>
  <w:style w:type="paragraph" w:customStyle="1" w:styleId="2D72D2CB2C73434B9B0D8060C5AF91AD">
    <w:name w:val="2D72D2CB2C73434B9B0D8060C5AF91AD"/>
  </w:style>
  <w:style w:type="paragraph" w:customStyle="1" w:styleId="CBFE738783574700B70E0471B84ECA4A">
    <w:name w:val="CBFE738783574700B70E0471B84ECA4A"/>
  </w:style>
  <w:style w:type="paragraph" w:customStyle="1" w:styleId="BC229AB74A0346648418A9177D8C42F0">
    <w:name w:val="BC229AB74A0346648418A9177D8C42F0"/>
  </w:style>
  <w:style w:type="paragraph" w:customStyle="1" w:styleId="DC52DA42B9EC4A9C9EF8513E8AE8FE5A">
    <w:name w:val="DC52DA42B9EC4A9C9EF8513E8AE8FE5A"/>
  </w:style>
  <w:style w:type="paragraph" w:customStyle="1" w:styleId="F0D4B795596147E08EB48D7247C37D74">
    <w:name w:val="F0D4B795596147E08EB48D7247C37D74"/>
  </w:style>
  <w:style w:type="paragraph" w:customStyle="1" w:styleId="8209BDE6ACED4E338E02153EE14FD05A">
    <w:name w:val="8209BDE6ACED4E338E02153EE14FD05A"/>
  </w:style>
  <w:style w:type="paragraph" w:customStyle="1" w:styleId="B867FAEDFC5D4E958A194C217AA1CD42">
    <w:name w:val="B867FAEDFC5D4E958A194C217AA1CD42"/>
  </w:style>
  <w:style w:type="paragraph" w:customStyle="1" w:styleId="623CC2450E7C4619AD820ECCC493495B">
    <w:name w:val="623CC2450E7C4619AD820ECCC493495B"/>
  </w:style>
  <w:style w:type="paragraph" w:customStyle="1" w:styleId="D3135C7F7D044E61B32F31B7BC73E49F">
    <w:name w:val="D3135C7F7D044E61B32F31B7BC73E49F"/>
  </w:style>
  <w:style w:type="paragraph" w:customStyle="1" w:styleId="18BE5176B52F4015BFF206DDB1043858">
    <w:name w:val="18BE5176B52F4015BFF206DDB1043858"/>
  </w:style>
  <w:style w:type="paragraph" w:customStyle="1" w:styleId="DDE15821290E4928B8EC2FD930B77E89">
    <w:name w:val="DDE15821290E4928B8EC2FD930B77E89"/>
  </w:style>
  <w:style w:type="paragraph" w:customStyle="1" w:styleId="50869A2BC9E242DF95836D7F0EB9F97B">
    <w:name w:val="50869A2BC9E242DF95836D7F0EB9F97B"/>
  </w:style>
  <w:style w:type="paragraph" w:customStyle="1" w:styleId="F7A5090B009343D084BC75A0E586028C">
    <w:name w:val="F7A5090B009343D084BC75A0E586028C"/>
  </w:style>
  <w:style w:type="paragraph" w:customStyle="1" w:styleId="EA6DCD48309B4527847AC363E2F3CF59">
    <w:name w:val="EA6DCD48309B4527847AC363E2F3CF59"/>
  </w:style>
  <w:style w:type="paragraph" w:customStyle="1" w:styleId="755790622D2346C184582A38773C0B04">
    <w:name w:val="755790622D2346C184582A38773C0B04"/>
  </w:style>
  <w:style w:type="paragraph" w:customStyle="1" w:styleId="93F6DBDE92F4408FB4152D85B782EADB">
    <w:name w:val="93F6DBDE92F4408FB4152D85B782EADB"/>
  </w:style>
  <w:style w:type="paragraph" w:customStyle="1" w:styleId="F1AB519D1E4D4633857FA10FDCA94AD4">
    <w:name w:val="F1AB519D1E4D4633857FA10FDCA94AD4"/>
  </w:style>
  <w:style w:type="paragraph" w:customStyle="1" w:styleId="0BF672BDAE7542259F4735F422869904">
    <w:name w:val="0BF672BDAE7542259F4735F422869904"/>
  </w:style>
  <w:style w:type="paragraph" w:customStyle="1" w:styleId="22CBD700C7F34650BF18A5471BDE5117">
    <w:name w:val="22CBD700C7F34650BF18A5471BDE5117"/>
  </w:style>
  <w:style w:type="paragraph" w:customStyle="1" w:styleId="7345E63EEA84424CAEFA8460B381E4CD">
    <w:name w:val="7345E63EEA84424CAEFA8460B381E4CD"/>
  </w:style>
  <w:style w:type="paragraph" w:customStyle="1" w:styleId="F3A0259EB0D24ACD8CDDD58BE899D618">
    <w:name w:val="F3A0259EB0D24ACD8CDDD58BE899D618"/>
  </w:style>
  <w:style w:type="paragraph" w:customStyle="1" w:styleId="D649596E57454DBF9AFE1D92D1D58FAE">
    <w:name w:val="D649596E57454DBF9AFE1D92D1D58FAE"/>
  </w:style>
  <w:style w:type="paragraph" w:customStyle="1" w:styleId="8D91AB6F9F194EDDB22B12329415A479">
    <w:name w:val="8D91AB6F9F194EDDB22B12329415A479"/>
    <w:rsid w:val="00DA6124"/>
  </w:style>
  <w:style w:type="paragraph" w:customStyle="1" w:styleId="1AD218413F2E4EF796E0A924E43E8D26">
    <w:name w:val="1AD218413F2E4EF796E0A924E43E8D26"/>
    <w:rsid w:val="00DA6124"/>
  </w:style>
  <w:style w:type="paragraph" w:customStyle="1" w:styleId="1A7D1FCB7B4842CDAA3265A1A38ABE5A">
    <w:name w:val="1A7D1FCB7B4842CDAA3265A1A38ABE5A"/>
    <w:rsid w:val="00DA6124"/>
  </w:style>
  <w:style w:type="paragraph" w:customStyle="1" w:styleId="509D2E20394D482B9294283B1B16BE71">
    <w:name w:val="509D2E20394D482B9294283B1B16BE71"/>
    <w:rsid w:val="00DA6124"/>
  </w:style>
  <w:style w:type="paragraph" w:customStyle="1" w:styleId="4B8FEDD10CDB40D5AEBA1866D5E26AE6">
    <w:name w:val="4B8FEDD10CDB40D5AEBA1866D5E26AE6"/>
    <w:rsid w:val="00DA6124"/>
  </w:style>
  <w:style w:type="paragraph" w:customStyle="1" w:styleId="336C2BD401EE4704ABB25E30EE27F66F">
    <w:name w:val="336C2BD401EE4704ABB25E30EE27F66F"/>
    <w:rsid w:val="00DA6124"/>
  </w:style>
  <w:style w:type="paragraph" w:customStyle="1" w:styleId="6E89B9DE31B64BD0B5E2F2F363D1E82A">
    <w:name w:val="6E89B9DE31B64BD0B5E2F2F363D1E82A"/>
    <w:rsid w:val="00DA6124"/>
  </w:style>
  <w:style w:type="paragraph" w:customStyle="1" w:styleId="E96EEC8FB7A440468B684C89C98AEAD0">
    <w:name w:val="E96EEC8FB7A440468B684C89C98AEAD0"/>
    <w:rsid w:val="00DA6124"/>
  </w:style>
  <w:style w:type="paragraph" w:customStyle="1" w:styleId="01C9CFF462924754B5C4D0511445E8CB">
    <w:name w:val="01C9CFF462924754B5C4D0511445E8CB"/>
    <w:rsid w:val="00DA6124"/>
  </w:style>
  <w:style w:type="paragraph" w:customStyle="1" w:styleId="B942492B788A4B58AD04FB77C06B56F9">
    <w:name w:val="B942492B788A4B58AD04FB77C06B56F9"/>
    <w:rsid w:val="00DA6124"/>
  </w:style>
  <w:style w:type="paragraph" w:customStyle="1" w:styleId="F1E895FEBED7442ABBE49CCBE7B385B6">
    <w:name w:val="F1E895FEBED7442ABBE49CCBE7B385B6"/>
    <w:rsid w:val="00DA6124"/>
  </w:style>
  <w:style w:type="paragraph" w:customStyle="1" w:styleId="20496D8E22B54CC0AB903ADA74E81832">
    <w:name w:val="20496D8E22B54CC0AB903ADA74E81832"/>
    <w:rsid w:val="009D2702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2920E-B9DE-48A6-A4BC-C67A30A4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342</TotalTime>
  <Pages>2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Links>
    <vt:vector size="6" baseType="variant">
      <vt:variant>
        <vt:i4>1835075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https://linkedin.com/in/hetav-pandya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</dc:creator>
  <cp:keywords/>
  <dc:description/>
  <cp:lastModifiedBy>Hetav Pandya</cp:lastModifiedBy>
  <cp:revision>356</cp:revision>
  <cp:lastPrinted>2020-03-31T12:16:00Z</cp:lastPrinted>
  <dcterms:created xsi:type="dcterms:W3CDTF">2019-10-19T18:49:00Z</dcterms:created>
  <dcterms:modified xsi:type="dcterms:W3CDTF">2020-05-16T09:38:00Z</dcterms:modified>
  <cp:category/>
</cp:coreProperties>
</file>